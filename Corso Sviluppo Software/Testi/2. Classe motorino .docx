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608D" w14:textId="1EA01013" w:rsidR="00F637A9" w:rsidRDefault="00F637A9" w:rsidP="00F637A9">
      <w:pPr>
        <w:pStyle w:val="Titolo1"/>
      </w:pPr>
      <w:r>
        <w:t>CLASSE MOTORINO</w:t>
      </w:r>
    </w:p>
    <w:p w14:paraId="79E59221" w14:textId="5974EF93" w:rsidR="00A35D4A" w:rsidRPr="00477B3F" w:rsidRDefault="00477B3F" w:rsidP="00A35D4A">
      <w:pPr>
        <w:pStyle w:val="Paragrafoelenco"/>
        <w:numPr>
          <w:ilvl w:val="0"/>
          <w:numId w:val="10"/>
        </w:numPr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Scrivere la classe Motorino che ha i seguenti attributi: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="00A35D4A"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colore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: una stringa indicante il colore del motorino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="00A35D4A"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velocità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: un numero con la virgola indicante la velocità in Km/h che possiede il motorino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marca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: una stringa </w:t>
      </w:r>
      <w:bookmarkStart w:id="0" w:name="OLE_LINK2"/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(</w:t>
      </w:r>
      <w:r w:rsidR="00F50415">
        <w:rPr>
          <w:rFonts w:asciiTheme="minorHAnsi" w:eastAsiaTheme="minorHAnsi" w:hAnsiTheme="minorHAnsi" w:cstheme="minorHAnsi"/>
          <w:sz w:val="32"/>
          <w:szCs w:val="32"/>
          <w:lang w:val="it-IT"/>
        </w:rPr>
        <w:t>readOnly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)</w:t>
      </w:r>
      <w:bookmarkEnd w:id="0"/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m</w:t>
      </w:r>
      <w:r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odello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: una stringa (</w:t>
      </w:r>
      <w:r w:rsidR="00F50415">
        <w:rPr>
          <w:rFonts w:asciiTheme="minorHAnsi" w:eastAsiaTheme="minorHAnsi" w:hAnsiTheme="minorHAnsi" w:cstheme="minorHAnsi"/>
          <w:sz w:val="32"/>
          <w:szCs w:val="32"/>
          <w:lang w:val="it-IT"/>
        </w:rPr>
        <w:t>readOnly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)</w:t>
      </w:r>
      <w:r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="00A35D4A"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antifurto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un boolean che indica se è stato inserito l’antifurto (ha un valore iniziale pari a false). </w:t>
      </w:r>
    </w:p>
    <w:p w14:paraId="2F21DAD4" w14:textId="7AD5AFFA" w:rsidR="00477B3F" w:rsidRPr="00477B3F" w:rsidRDefault="00477B3F" w:rsidP="00477B3F">
      <w:pPr>
        <w:pStyle w:val="Paragrafoelenco"/>
        <w:numPr>
          <w:ilvl w:val="0"/>
          <w:numId w:val="10"/>
        </w:numPr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Scrivere metodi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relativi agli attributi</w:t>
      </w:r>
      <w:r w:rsidR="00A35D4A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.</w:t>
      </w:r>
    </w:p>
    <w:p w14:paraId="24E699B0" w14:textId="15435C2B" w:rsidR="00A35D4A" w:rsidRPr="00477B3F" w:rsidRDefault="00A35D4A" w:rsidP="00A35D4A">
      <w:pPr>
        <w:pStyle w:val="Paragrafoelenco"/>
        <w:numPr>
          <w:ilvl w:val="0"/>
          <w:numId w:val="10"/>
        </w:numPr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Scrivere il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costruttore 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che 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ha come parametri </w:t>
      </w:r>
      <w:bookmarkStart w:id="1" w:name="OLE_LINK1"/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marca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, 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modello colore</w:t>
      </w:r>
      <w:bookmarkEnd w:id="1"/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,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i nomi da utilizzare per i parametri sono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“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marca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”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, 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“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modello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”,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“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colore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”</w:t>
      </w:r>
      <w:r w:rsid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A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ssegna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re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opportunamente i valori dei parametri agli attributi. 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(tramite i relativi metodi)</w:t>
      </w:r>
    </w:p>
    <w:p w14:paraId="1CA087B0" w14:textId="7ED388E5" w:rsidR="00477B3F" w:rsidRPr="00477B3F" w:rsidRDefault="00A35D4A" w:rsidP="00477B3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Scrivere il </w:t>
      </w:r>
      <w:r w:rsidRPr="00477B3F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metodo accelera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che ha come parametro un numero con la virgola indicante i Km/h che si vogliono aggiungere alla velocità, </w:t>
      </w:r>
      <w:r w:rsidR="00477B3F"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>il metodo verifica il valore dell’attributo antifurto se è false aggiunge il valore del parametro all’attributo velocità, altrimenti non fa nulla.</w:t>
      </w:r>
    </w:p>
    <w:p w14:paraId="73837D13" w14:textId="04DAC522" w:rsidR="00477B3F" w:rsidRPr="00F637A9" w:rsidRDefault="00477B3F" w:rsidP="00477B3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Scrivere la classe </w:t>
      </w:r>
      <w:r w:rsidRPr="00F637A9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MotorinoImmatricolato</w:t>
      </w:r>
      <w:r w:rsidRPr="00F637A9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 xml:space="preserve"> 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>figlia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della classe Motorino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>che ha in più 2 attributi: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F637A9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maxVelocità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un numero con la virgola  indicante la velocità massima in Km/h che il motorino può raggiungere; 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br/>
      </w:r>
      <w:r w:rsidRPr="00F637A9">
        <w:rPr>
          <w:rFonts w:asciiTheme="minorHAnsi" w:eastAsiaTheme="minorHAnsi" w:hAnsiTheme="minorHAnsi" w:cstheme="minorHAnsi"/>
          <w:b/>
          <w:bCs/>
          <w:sz w:val="32"/>
          <w:szCs w:val="32"/>
          <w:lang w:val="it-IT"/>
        </w:rPr>
        <w:t>targa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una stringa indicante la targa del motorino </w:t>
      </w: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br/>
        <w:t>Entrambi gli attributi sono di tipo readOnly</w:t>
      </w:r>
      <w:r w:rsidR="00F637A9"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>.</w:t>
      </w:r>
    </w:p>
    <w:p w14:paraId="20F7AC4C" w14:textId="6C2FAEC2" w:rsidR="00477B3F" w:rsidRPr="00F637A9" w:rsidRDefault="00477B3F" w:rsidP="00477B3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Definire i metodi relativi</w:t>
      </w:r>
    </w:p>
    <w:p w14:paraId="33463AEB" w14:textId="22246F59" w:rsidR="00477B3F" w:rsidRPr="00F637A9" w:rsidRDefault="00477B3F" w:rsidP="00477B3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F637A9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Questi valori devono essere passati tramite costruttore</w:t>
      </w:r>
    </w:p>
    <w:p w14:paraId="532485F2" w14:textId="76EE38A0" w:rsidR="00F50415" w:rsidRDefault="00477B3F" w:rsidP="00477B3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 Eseguire override del </w:t>
      </w:r>
      <w:r w:rsidRPr="00477B3F">
        <w:rPr>
          <w:rFonts w:asciiTheme="minorHAnsi" w:eastAsiaTheme="minorHAnsi" w:hAnsiTheme="minorHAnsi" w:cstheme="minorHAnsi"/>
          <w:sz w:val="32"/>
          <w:szCs w:val="32"/>
          <w:lang w:val="it-IT"/>
        </w:rPr>
        <w:t xml:space="preserve">metodo accelera in modo che prima di modificare la velocità effettui un controllo sulla velocità massima raggiunta. </w:t>
      </w:r>
    </w:p>
    <w:p w14:paraId="2BFF4823" w14:textId="77777777" w:rsidR="00F50415" w:rsidRDefault="00F50415">
      <w:pPr>
        <w:spacing w:after="160" w:line="259" w:lineRule="auto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>
        <w:rPr>
          <w:rFonts w:asciiTheme="minorHAnsi" w:eastAsiaTheme="minorHAnsi" w:hAnsiTheme="minorHAnsi" w:cstheme="minorHAnsi"/>
          <w:sz w:val="32"/>
          <w:szCs w:val="32"/>
          <w:lang w:val="it-IT"/>
        </w:rPr>
        <w:br w:type="page"/>
      </w:r>
    </w:p>
    <w:p w14:paraId="1845F70A" w14:textId="77777777" w:rsidR="00F50415" w:rsidRPr="00F50415" w:rsidRDefault="00F50415" w:rsidP="00F50415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F50415">
        <w:rPr>
          <w:rFonts w:asciiTheme="minorHAnsi" w:eastAsiaTheme="minorHAnsi" w:hAnsiTheme="minorHAnsi" w:cstheme="minorHAnsi"/>
          <w:sz w:val="32"/>
          <w:szCs w:val="32"/>
          <w:lang w:val="it-IT"/>
        </w:rPr>
        <w:lastRenderedPageBreak/>
        <w:t>Scrivere la classe UsoMotorino che ha il metodo main in cui si istanzia un oggetto di tipo Motorino di colore grigiometallizzato con velocità 40,5 e tipo Piaggio Liberty , richiamare il metodo getVelocità memorizzandone il valore in una variabile.</w:t>
      </w:r>
    </w:p>
    <w:p w14:paraId="064C6BA7" w14:textId="77777777" w:rsidR="00F50415" w:rsidRDefault="00F50415" w:rsidP="00F50415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F50415">
        <w:rPr>
          <w:rFonts w:asciiTheme="minorHAnsi" w:eastAsiaTheme="minorHAnsi" w:hAnsiTheme="minorHAnsi" w:cstheme="minorHAnsi"/>
          <w:sz w:val="32"/>
          <w:szCs w:val="32"/>
          <w:lang w:val="it-IT"/>
        </w:rPr>
        <w:t>Istanziare un altro oggetto di tipo MotorinoImmatricolato con colore rosso, velocità 30,5 tipo Aprilia Scarabeo, maxvelocità 60 targa CV1234, e richiamare il metodo getMax.</w:t>
      </w:r>
    </w:p>
    <w:p w14:paraId="15A1B01E" w14:textId="3CCA897C" w:rsidR="00477B3F" w:rsidRPr="00477B3F" w:rsidRDefault="00F50415" w:rsidP="00F50415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sz w:val="32"/>
          <w:szCs w:val="32"/>
          <w:lang w:val="it-IT"/>
        </w:rPr>
      </w:pPr>
      <w:r w:rsidRPr="00F50415">
        <w:rPr>
          <w:rFonts w:asciiTheme="minorHAnsi" w:eastAsiaTheme="minorHAnsi" w:hAnsiTheme="minorHAnsi" w:cstheme="minorHAnsi"/>
          <w:sz w:val="32"/>
          <w:szCs w:val="32"/>
          <w:lang w:val="it-IT"/>
        </w:rPr>
        <w:t>Infine richiamare il metodo accelera con parametro pari a 30,7 per entrambi gli oggetti e quindi richiamare il metodo getVelocità per entrambi gli oggetti stampando i due valori.</w:t>
      </w:r>
    </w:p>
    <w:sectPr w:rsidR="00477B3F" w:rsidRPr="00477B3F" w:rsidSect="00D279B1">
      <w:type w:val="continuous"/>
      <w:pgSz w:w="11520" w:h="14400"/>
      <w:pgMar w:top="567" w:right="618" w:bottom="278" w:left="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091E8" w14:textId="77777777" w:rsidR="00846FB0" w:rsidRDefault="00846FB0" w:rsidP="00D21157">
      <w:r>
        <w:separator/>
      </w:r>
    </w:p>
  </w:endnote>
  <w:endnote w:type="continuationSeparator" w:id="0">
    <w:p w14:paraId="76D521A5" w14:textId="77777777" w:rsidR="00846FB0" w:rsidRDefault="00846FB0" w:rsidP="00D2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SansITC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E2462" w14:textId="77777777" w:rsidR="00846FB0" w:rsidRDefault="00846FB0" w:rsidP="00D21157">
      <w:r>
        <w:separator/>
      </w:r>
    </w:p>
  </w:footnote>
  <w:footnote w:type="continuationSeparator" w:id="0">
    <w:p w14:paraId="1167A143" w14:textId="77777777" w:rsidR="00846FB0" w:rsidRDefault="00846FB0" w:rsidP="00D2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2" type="#_x0000_t75" style="width:33.75pt;height:36.75pt" o:bullet="t">
        <v:imagedata r:id="rId1" o:title="KeyPoint"/>
      </v:shape>
    </w:pict>
  </w:numPicBullet>
  <w:numPicBullet w:numPicBulletId="1">
    <w:pict>
      <v:shape id="_x0000_i1703" type="#_x0000_t75" style="width:36pt;height:32.25pt" o:bullet="t">
        <v:imagedata r:id="rId2" o:title="Caution"/>
      </v:shape>
    </w:pict>
  </w:numPicBullet>
  <w:abstractNum w:abstractNumId="0" w15:restartNumberingAfterBreak="0">
    <w:nsid w:val="03660B87"/>
    <w:multiLevelType w:val="multilevel"/>
    <w:tmpl w:val="BDDE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367285"/>
    <w:multiLevelType w:val="hybridMultilevel"/>
    <w:tmpl w:val="53ECFE34"/>
    <w:lvl w:ilvl="0" w:tplc="0BECB8AC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124289"/>
    <w:multiLevelType w:val="hybridMultilevel"/>
    <w:tmpl w:val="75AA6660"/>
    <w:lvl w:ilvl="0" w:tplc="93F234BE">
      <w:start w:val="1"/>
      <w:numFmt w:val="bullet"/>
      <w:pStyle w:val="ConcetKey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7987"/>
    <w:multiLevelType w:val="hybridMultilevel"/>
    <w:tmpl w:val="15909A72"/>
    <w:lvl w:ilvl="0" w:tplc="24202406">
      <w:start w:val="1"/>
      <w:numFmt w:val="bullet"/>
      <w:lvlText w:val=""/>
      <w:lvlPicBulletId w:val="1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59E2F91"/>
    <w:multiLevelType w:val="hybridMultilevel"/>
    <w:tmpl w:val="F69C64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75ACE"/>
    <w:multiLevelType w:val="hybridMultilevel"/>
    <w:tmpl w:val="94F64DD4"/>
    <w:lvl w:ilvl="0" w:tplc="4184BA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3E378E"/>
    <w:multiLevelType w:val="multilevel"/>
    <w:tmpl w:val="0C3499A8"/>
    <w:lvl w:ilvl="0">
      <w:start w:val="1"/>
      <w:numFmt w:val="decimal"/>
      <w:pStyle w:val="Concett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FE"/>
    <w:rsid w:val="00083175"/>
    <w:rsid w:val="000A0B9A"/>
    <w:rsid w:val="000B40B6"/>
    <w:rsid w:val="000C18BC"/>
    <w:rsid w:val="000C3991"/>
    <w:rsid w:val="000D42F4"/>
    <w:rsid w:val="000F3107"/>
    <w:rsid w:val="00102440"/>
    <w:rsid w:val="00124CD5"/>
    <w:rsid w:val="001543B4"/>
    <w:rsid w:val="001A5134"/>
    <w:rsid w:val="001C4FA3"/>
    <w:rsid w:val="001C66B0"/>
    <w:rsid w:val="001E6FA6"/>
    <w:rsid w:val="00231FDB"/>
    <w:rsid w:val="00244797"/>
    <w:rsid w:val="00250979"/>
    <w:rsid w:val="00283604"/>
    <w:rsid w:val="00292B49"/>
    <w:rsid w:val="00294D93"/>
    <w:rsid w:val="0031273F"/>
    <w:rsid w:val="00317456"/>
    <w:rsid w:val="00331004"/>
    <w:rsid w:val="00370F11"/>
    <w:rsid w:val="003762B6"/>
    <w:rsid w:val="00393E81"/>
    <w:rsid w:val="003A0B79"/>
    <w:rsid w:val="003C2733"/>
    <w:rsid w:val="003C4306"/>
    <w:rsid w:val="003C653B"/>
    <w:rsid w:val="00403DFB"/>
    <w:rsid w:val="00405798"/>
    <w:rsid w:val="0043165F"/>
    <w:rsid w:val="0044425E"/>
    <w:rsid w:val="004519B1"/>
    <w:rsid w:val="00467B32"/>
    <w:rsid w:val="0047477B"/>
    <w:rsid w:val="00477B3F"/>
    <w:rsid w:val="00487388"/>
    <w:rsid w:val="004A1F0D"/>
    <w:rsid w:val="004B1315"/>
    <w:rsid w:val="004C3178"/>
    <w:rsid w:val="004F228A"/>
    <w:rsid w:val="00500E1B"/>
    <w:rsid w:val="00502E24"/>
    <w:rsid w:val="00527A87"/>
    <w:rsid w:val="005640B9"/>
    <w:rsid w:val="005777F6"/>
    <w:rsid w:val="005828DE"/>
    <w:rsid w:val="0059665B"/>
    <w:rsid w:val="005B6067"/>
    <w:rsid w:val="005C28E1"/>
    <w:rsid w:val="00634F5A"/>
    <w:rsid w:val="006472DA"/>
    <w:rsid w:val="00656B4F"/>
    <w:rsid w:val="0067155F"/>
    <w:rsid w:val="00684211"/>
    <w:rsid w:val="006A038B"/>
    <w:rsid w:val="006A3AEF"/>
    <w:rsid w:val="006A7C35"/>
    <w:rsid w:val="006D0083"/>
    <w:rsid w:val="006E3A5B"/>
    <w:rsid w:val="006F7BAA"/>
    <w:rsid w:val="0071270D"/>
    <w:rsid w:val="00730B30"/>
    <w:rsid w:val="007312AA"/>
    <w:rsid w:val="0073695D"/>
    <w:rsid w:val="00737F6F"/>
    <w:rsid w:val="00775073"/>
    <w:rsid w:val="007B53BC"/>
    <w:rsid w:val="007D3716"/>
    <w:rsid w:val="007E0869"/>
    <w:rsid w:val="00815C1F"/>
    <w:rsid w:val="008252E5"/>
    <w:rsid w:val="00845078"/>
    <w:rsid w:val="00845C38"/>
    <w:rsid w:val="00846FB0"/>
    <w:rsid w:val="00852ABA"/>
    <w:rsid w:val="008652C1"/>
    <w:rsid w:val="00891105"/>
    <w:rsid w:val="008A077B"/>
    <w:rsid w:val="008B280F"/>
    <w:rsid w:val="008E7ED5"/>
    <w:rsid w:val="0093068E"/>
    <w:rsid w:val="009316FF"/>
    <w:rsid w:val="009805DA"/>
    <w:rsid w:val="009C64A3"/>
    <w:rsid w:val="00A176B8"/>
    <w:rsid w:val="00A35D4A"/>
    <w:rsid w:val="00A57C4F"/>
    <w:rsid w:val="00A616F5"/>
    <w:rsid w:val="00A63AFF"/>
    <w:rsid w:val="00A87416"/>
    <w:rsid w:val="00AB3CF5"/>
    <w:rsid w:val="00AE3452"/>
    <w:rsid w:val="00AE756A"/>
    <w:rsid w:val="00B1071D"/>
    <w:rsid w:val="00B16DDD"/>
    <w:rsid w:val="00B21BF9"/>
    <w:rsid w:val="00B30ADE"/>
    <w:rsid w:val="00B55C2C"/>
    <w:rsid w:val="00B7477E"/>
    <w:rsid w:val="00BB5B68"/>
    <w:rsid w:val="00C16813"/>
    <w:rsid w:val="00C2211C"/>
    <w:rsid w:val="00C26625"/>
    <w:rsid w:val="00C94C57"/>
    <w:rsid w:val="00CB28FE"/>
    <w:rsid w:val="00CF445E"/>
    <w:rsid w:val="00D21157"/>
    <w:rsid w:val="00D279B1"/>
    <w:rsid w:val="00D41420"/>
    <w:rsid w:val="00D47065"/>
    <w:rsid w:val="00D66EF3"/>
    <w:rsid w:val="00D843DD"/>
    <w:rsid w:val="00DF1A48"/>
    <w:rsid w:val="00E16353"/>
    <w:rsid w:val="00E378A0"/>
    <w:rsid w:val="00E80BD8"/>
    <w:rsid w:val="00EA0903"/>
    <w:rsid w:val="00EC48A2"/>
    <w:rsid w:val="00EE7FC2"/>
    <w:rsid w:val="00F37F07"/>
    <w:rsid w:val="00F50415"/>
    <w:rsid w:val="00F523E0"/>
    <w:rsid w:val="00F637A9"/>
    <w:rsid w:val="00F8229B"/>
    <w:rsid w:val="00FA14D8"/>
    <w:rsid w:val="00FA6150"/>
    <w:rsid w:val="00FD0E39"/>
    <w:rsid w:val="00FE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9CA73C"/>
  <w15:chartTrackingRefBased/>
  <w15:docId w15:val="{A1DE68B4-5B7A-4B1A-B996-1E1516D3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2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1">
    <w:name w:val="heading 1"/>
    <w:aliases w:val="Titolo 1 (Titolo Capitolo))"/>
    <w:basedOn w:val="Normale"/>
    <w:next w:val="Normale"/>
    <w:link w:val="Titolo1Carattere"/>
    <w:uiPriority w:val="9"/>
    <w:qFormat/>
    <w:rsid w:val="003A0B79"/>
    <w:pPr>
      <w:jc w:val="center"/>
      <w:outlineLvl w:val="0"/>
    </w:pPr>
    <w:rPr>
      <w:rFonts w:asciiTheme="majorHAnsi" w:hAnsiTheme="majorHAnsi"/>
      <w:b/>
      <w:color w:val="FF0000"/>
      <w:sz w:val="52"/>
      <w:szCs w:val="52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3A0B79"/>
    <w:pPr>
      <w:keepNext/>
      <w:keepLines/>
      <w:spacing w:before="240" w:after="40"/>
      <w:ind w:left="-284"/>
      <w:jc w:val="left"/>
      <w:outlineLvl w:val="1"/>
    </w:pPr>
    <w:rPr>
      <w:rFonts w:ascii="Arial" w:eastAsiaTheme="majorEastAsia" w:hAnsi="Arial" w:cs="Arial"/>
      <w:color w:val="2F5496" w:themeColor="accent1" w:themeShade="BF"/>
      <w:sz w:val="44"/>
      <w:szCs w:val="44"/>
    </w:rPr>
  </w:style>
  <w:style w:type="paragraph" w:styleId="Titolo3">
    <w:name w:val="heading 3"/>
    <w:basedOn w:val="Titolo2"/>
    <w:next w:val="Normale"/>
    <w:link w:val="Titolo3Carattere"/>
    <w:autoRedefine/>
    <w:uiPriority w:val="9"/>
    <w:qFormat/>
    <w:rsid w:val="00D47065"/>
    <w:pPr>
      <w:keepNext w:val="0"/>
      <w:keepLines w:val="0"/>
      <w:spacing w:before="120" w:after="0"/>
      <w:ind w:left="0"/>
      <w:outlineLvl w:val="2"/>
    </w:pPr>
    <w:rPr>
      <w:b w:val="0"/>
      <w:w w:val="120"/>
      <w:sz w:val="26"/>
      <w:szCs w:val="26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D47065"/>
    <w:pPr>
      <w:spacing w:before="40"/>
      <w:outlineLvl w:val="3"/>
    </w:pPr>
    <w:rPr>
      <w:rFonts w:asciiTheme="minorHAnsi" w:hAnsiTheme="minorHAnsi" w:cstheme="majorBidi"/>
      <w:i/>
      <w:color w:val="00B0F0"/>
      <w:sz w:val="28"/>
      <w:szCs w:val="28"/>
    </w:rPr>
  </w:style>
  <w:style w:type="paragraph" w:styleId="Titolo5">
    <w:name w:val="heading 5"/>
    <w:basedOn w:val="Titolo4"/>
    <w:next w:val="Normale"/>
    <w:link w:val="Titolo5Carattere"/>
    <w:uiPriority w:val="9"/>
    <w:unhideWhenUsed/>
    <w:qFormat/>
    <w:rsid w:val="00D47065"/>
    <w:pPr>
      <w:outlineLvl w:val="4"/>
    </w:pPr>
    <w:rPr>
      <w:rFonts w:ascii="Arial" w:hAnsi="Arial" w:cs="Arial"/>
      <w:iCs/>
      <w:color w:val="00B050"/>
      <w:sz w:val="22"/>
      <w:szCs w:val="22"/>
    </w:rPr>
  </w:style>
  <w:style w:type="paragraph" w:styleId="Titolo6">
    <w:name w:val="heading 6"/>
    <w:basedOn w:val="Titolo5"/>
    <w:next w:val="Normale"/>
    <w:link w:val="Titolo6Carattere"/>
    <w:unhideWhenUsed/>
    <w:qFormat/>
    <w:rsid w:val="003A0B79"/>
    <w:pPr>
      <w:outlineLvl w:val="5"/>
    </w:pPr>
    <w:rPr>
      <w:rFonts w:asciiTheme="majorHAnsi" w:hAnsiTheme="majorHAnsi" w:cstheme="majorBidi"/>
      <w:i w:val="0"/>
      <w:iCs w:val="0"/>
    </w:rPr>
  </w:style>
  <w:style w:type="paragraph" w:styleId="Titolo7">
    <w:name w:val="heading 7"/>
    <w:basedOn w:val="Titolo5"/>
    <w:next w:val="Normale"/>
    <w:link w:val="Titolo7Carattere"/>
    <w:uiPriority w:val="9"/>
    <w:unhideWhenUsed/>
    <w:qFormat/>
    <w:rsid w:val="003A0B79"/>
    <w:pPr>
      <w:outlineLvl w:val="6"/>
    </w:pPr>
    <w:rPr>
      <w:rFonts w:asciiTheme="majorHAnsi" w:hAnsiTheme="majorHAnsi"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28FE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28FE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 1 (Titolo Capitolo)) Carattere"/>
    <w:basedOn w:val="Carpredefinitoparagrafo"/>
    <w:link w:val="Titolo1"/>
    <w:uiPriority w:val="9"/>
    <w:rsid w:val="003A0B79"/>
    <w:rPr>
      <w:rFonts w:asciiTheme="majorHAnsi" w:hAnsiTheme="majorHAnsi"/>
      <w:b/>
      <w:color w:val="FF0000"/>
      <w:sz w:val="52"/>
      <w:szCs w:val="5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0B79"/>
    <w:rPr>
      <w:rFonts w:ascii="Arial" w:eastAsiaTheme="majorEastAsia" w:hAnsi="Arial" w:cs="Arial"/>
      <w:b/>
      <w:color w:val="2F5496" w:themeColor="accent1" w:themeShade="BF"/>
      <w:sz w:val="44"/>
      <w:szCs w:val="4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7065"/>
    <w:rPr>
      <w:rFonts w:ascii="Arial" w:eastAsiaTheme="majorEastAsia" w:hAnsi="Arial" w:cs="Arial"/>
      <w:color w:val="2F5496" w:themeColor="accent1" w:themeShade="BF"/>
      <w:w w:val="120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47065"/>
    <w:rPr>
      <w:rFonts w:eastAsiaTheme="majorEastAsia" w:cstheme="majorBidi"/>
      <w:i/>
      <w:color w:val="00B0F0"/>
      <w:w w:val="120"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47065"/>
    <w:rPr>
      <w:rFonts w:ascii="Arial" w:eastAsiaTheme="majorEastAsia" w:hAnsi="Arial" w:cs="Arial"/>
      <w:i/>
      <w:iCs/>
      <w:color w:val="00B050"/>
      <w:w w:val="120"/>
      <w:lang w:val="en-US"/>
    </w:rPr>
  </w:style>
  <w:style w:type="character" w:customStyle="1" w:styleId="Titolo6Carattere">
    <w:name w:val="Titolo 6 Carattere"/>
    <w:basedOn w:val="Carpredefinitoparagrafo"/>
    <w:link w:val="Titolo6"/>
    <w:rsid w:val="003A0B79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3A0B7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table" w:styleId="Tabellasemplice4">
    <w:name w:val="Plain Table 4"/>
    <w:basedOn w:val="Tabellanormale"/>
    <w:uiPriority w:val="44"/>
    <w:rsid w:val="00FA14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nzabordi">
    <w:name w:val="Tabella senza bordi"/>
    <w:basedOn w:val="Tabellanormale"/>
    <w:uiPriority w:val="99"/>
    <w:rsid w:val="00244797"/>
    <w:pPr>
      <w:spacing w:after="0" w:line="240" w:lineRule="auto"/>
    </w:pPr>
    <w:tblPr/>
  </w:style>
  <w:style w:type="table" w:styleId="Grigliatabella">
    <w:name w:val="Table Grid"/>
    <w:basedOn w:val="Tabellanormale"/>
    <w:uiPriority w:val="39"/>
    <w:rsid w:val="00E8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cetto">
    <w:name w:val="Concetto"/>
    <w:basedOn w:val="Normale"/>
    <w:link w:val="ConcettoCarattere"/>
    <w:autoRedefine/>
    <w:qFormat/>
    <w:rsid w:val="009805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/>
      <w:ind w:left="284" w:right="284"/>
    </w:pPr>
    <w:rPr>
      <w:rFonts w:ascii="StoneSansITCStd-Bold" w:hAnsi="StoneSansITCStd-Bold" w:cs="StoneSansITCStd-Bold"/>
      <w:b/>
      <w:bCs/>
    </w:rPr>
  </w:style>
  <w:style w:type="character" w:customStyle="1" w:styleId="ConcettoCarattere">
    <w:name w:val="Concetto Carattere"/>
    <w:basedOn w:val="Carpredefinitoparagrafo"/>
    <w:link w:val="Concetto"/>
    <w:rsid w:val="009805DA"/>
    <w:rPr>
      <w:rFonts w:ascii="StoneSansITCStd-Bold" w:hAnsi="StoneSansITCStd-Bold" w:cs="StoneSansITCStd-Bold"/>
      <w:b/>
      <w:bCs/>
      <w:sz w:val="20"/>
      <w:szCs w:val="20"/>
      <w:lang w:val="en-US"/>
    </w:rPr>
  </w:style>
  <w:style w:type="paragraph" w:customStyle="1" w:styleId="Esempio">
    <w:name w:val="Esempio"/>
    <w:basedOn w:val="Normale"/>
    <w:next w:val="Normale"/>
    <w:link w:val="EsempioCarattere"/>
    <w:autoRedefine/>
    <w:qFormat/>
    <w:rsid w:val="005B6067"/>
    <w:rPr>
      <w:color w:val="009900"/>
      <w:sz w:val="18"/>
    </w:rPr>
  </w:style>
  <w:style w:type="character" w:customStyle="1" w:styleId="EsempioCarattere">
    <w:name w:val="Esempio Carattere"/>
    <w:basedOn w:val="Carpredefinitoparagrafo"/>
    <w:link w:val="Esempio"/>
    <w:rsid w:val="005B6067"/>
    <w:rPr>
      <w:color w:val="009900"/>
      <w:sz w:val="18"/>
      <w:lang w:val="en-US"/>
    </w:rPr>
  </w:style>
  <w:style w:type="paragraph" w:customStyle="1" w:styleId="Concetto2">
    <w:name w:val="Concetto2"/>
    <w:basedOn w:val="Normale"/>
    <w:link w:val="Concetto2Carattere"/>
    <w:autoRedefine/>
    <w:qFormat/>
    <w:rsid w:val="009805DA"/>
    <w:pPr>
      <w:numPr>
        <w:numId w:val="4"/>
      </w:num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0" w:color="C45911" w:themeColor="accent2" w:themeShade="BF"/>
      </w:pBdr>
      <w:spacing w:before="180" w:after="180"/>
      <w:ind w:left="1287" w:right="567" w:hanging="360"/>
    </w:pPr>
    <w:rPr>
      <w:rFonts w:ascii="Calibri" w:hAnsi="Calibri" w:cs="Calibri"/>
      <w:i/>
      <w:iCs/>
      <w:color w:val="006666"/>
    </w:rPr>
  </w:style>
  <w:style w:type="character" w:customStyle="1" w:styleId="Concetto2Carattere">
    <w:name w:val="Concetto2 Carattere"/>
    <w:basedOn w:val="Carpredefinitoparagrafo"/>
    <w:link w:val="Concetto2"/>
    <w:rsid w:val="009805DA"/>
    <w:rPr>
      <w:rFonts w:ascii="Calibri" w:hAnsi="Calibri" w:cs="Calibri"/>
      <w:i/>
      <w:iCs/>
      <w:color w:val="006666"/>
      <w:szCs w:val="20"/>
      <w:lang w:val="en-US"/>
    </w:rPr>
  </w:style>
  <w:style w:type="paragraph" w:customStyle="1" w:styleId="ConcetCaut">
    <w:name w:val="ConcetCaut"/>
    <w:basedOn w:val="Normale"/>
    <w:link w:val="ConcetCautCarattere"/>
    <w:autoRedefine/>
    <w:qFormat/>
    <w:rsid w:val="00102440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0" w:color="C45911" w:themeColor="accent2" w:themeShade="BF"/>
      </w:pBdr>
      <w:tabs>
        <w:tab w:val="num" w:pos="720"/>
      </w:tabs>
      <w:spacing w:before="80" w:after="80"/>
      <w:ind w:left="1253" w:right="896" w:hanging="357"/>
    </w:pPr>
    <w:rPr>
      <w:rFonts w:ascii="Calibri" w:hAnsi="Calibri" w:cs="Calibri"/>
      <w:i/>
      <w:iCs/>
      <w:color w:val="0070C0"/>
    </w:rPr>
  </w:style>
  <w:style w:type="character" w:customStyle="1" w:styleId="ConcetCautCarattere">
    <w:name w:val="ConcetCaut Carattere"/>
    <w:basedOn w:val="Carpredefinitoparagrafo"/>
    <w:link w:val="ConcetCaut"/>
    <w:rsid w:val="00102440"/>
    <w:rPr>
      <w:rFonts w:ascii="Calibri" w:hAnsi="Calibri" w:cs="Calibri"/>
      <w:i/>
      <w:iCs/>
      <w:color w:val="0070C0"/>
      <w:szCs w:val="20"/>
      <w:lang w:val="en-US"/>
    </w:rPr>
  </w:style>
  <w:style w:type="paragraph" w:customStyle="1" w:styleId="ConcetKey">
    <w:name w:val="ConcetKey"/>
    <w:basedOn w:val="Paragrafoelenco"/>
    <w:link w:val="ConcetKeyCarattere"/>
    <w:autoRedefine/>
    <w:qFormat/>
    <w:rsid w:val="00405798"/>
    <w:pPr>
      <w:numPr>
        <w:numId w:val="7"/>
      </w:num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autoSpaceDE w:val="0"/>
      <w:autoSpaceDN w:val="0"/>
      <w:adjustRightInd w:val="0"/>
      <w:spacing w:before="120" w:after="120"/>
      <w:ind w:left="1253" w:right="896" w:hanging="357"/>
    </w:pPr>
    <w:rPr>
      <w:rFonts w:ascii="Calibri" w:hAnsi="Calibri" w:cs="Calibri"/>
      <w:i/>
      <w:iCs/>
      <w:color w:val="006666"/>
    </w:rPr>
  </w:style>
  <w:style w:type="character" w:customStyle="1" w:styleId="ConcetKeyCarattere">
    <w:name w:val="ConcetKey Carattere"/>
    <w:basedOn w:val="Carpredefinitoparagrafo"/>
    <w:link w:val="ConcetKey"/>
    <w:rsid w:val="00405798"/>
    <w:rPr>
      <w:rFonts w:ascii="Calibri" w:hAnsi="Calibri" w:cs="Calibri"/>
      <w:i/>
      <w:iCs/>
      <w:color w:val="006666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F637A9"/>
    <w:pPr>
      <w:spacing w:after="360"/>
      <w:ind w:left="720"/>
      <w:contextualSpacing/>
    </w:pPr>
  </w:style>
  <w:style w:type="paragraph" w:customStyle="1" w:styleId="ExContorno">
    <w:name w:val="ExContorno"/>
    <w:basedOn w:val="Normale"/>
    <w:autoRedefine/>
    <w:qFormat/>
    <w:rsid w:val="00292B49"/>
    <w:pPr>
      <w:pBdr>
        <w:top w:val="thinThickMediumGap" w:sz="24" w:space="1" w:color="9933FF"/>
        <w:left w:val="dashed" w:sz="4" w:space="4" w:color="00B050"/>
        <w:bottom w:val="thickThinMediumGap" w:sz="24" w:space="1" w:color="9933FF"/>
        <w:right w:val="dashed" w:sz="4" w:space="4" w:color="00B050"/>
      </w:pBdr>
    </w:pPr>
    <w:rPr>
      <w:rFonts w:ascii="Calibri" w:hAnsi="Calibri" w:cs="Calibri"/>
    </w:rPr>
  </w:style>
  <w:style w:type="paragraph" w:customStyle="1" w:styleId="Enfasi2">
    <w:name w:val="Enfasi 2"/>
    <w:basedOn w:val="Normale"/>
    <w:link w:val="Enfasi2Carattere"/>
    <w:autoRedefine/>
    <w:qFormat/>
    <w:rsid w:val="00845078"/>
    <w:rPr>
      <w:b/>
      <w:bCs/>
      <w:smallCaps/>
      <w:color w:val="FF0000"/>
      <w:u w:val="thick" w:color="00B050"/>
      <w:lang w:val="it-IT"/>
    </w:rPr>
  </w:style>
  <w:style w:type="character" w:customStyle="1" w:styleId="Enfasi2Carattere">
    <w:name w:val="Enfasi 2 Carattere"/>
    <w:basedOn w:val="Carpredefinitoparagrafo"/>
    <w:link w:val="Enfasi2"/>
    <w:rsid w:val="00845078"/>
    <w:rPr>
      <w:b/>
      <w:bCs/>
      <w:smallCaps/>
      <w:color w:val="FF0000"/>
      <w:u w:val="thick" w:color="00B050"/>
      <w:lang w:val="it-IT"/>
    </w:rPr>
  </w:style>
  <w:style w:type="paragraph" w:customStyle="1" w:styleId="Enfasi1">
    <w:name w:val="Enfasi 1"/>
    <w:basedOn w:val="Normale"/>
    <w:next w:val="Normale"/>
    <w:link w:val="Enfasi1Carattere"/>
    <w:autoRedefine/>
    <w:qFormat/>
    <w:rsid w:val="00FE6E02"/>
    <w:rPr>
      <w:rFonts w:ascii="Verdana" w:hAnsi="Verdana" w:cs="Calibri"/>
      <w:b/>
      <w:bCs/>
      <w:color w:val="FF0000"/>
      <w:szCs w:val="18"/>
      <w:u w:val="thick" w:color="00B050"/>
    </w:rPr>
  </w:style>
  <w:style w:type="character" w:customStyle="1" w:styleId="Enfasi1Carattere">
    <w:name w:val="Enfasi 1 Carattere"/>
    <w:basedOn w:val="Carpredefinitoparagrafo"/>
    <w:link w:val="Enfasi1"/>
    <w:rsid w:val="00FE6E02"/>
    <w:rPr>
      <w:rFonts w:ascii="Verdana" w:hAnsi="Verdana" w:cs="Calibri"/>
      <w:b/>
      <w:bCs/>
      <w:color w:val="FF0000"/>
      <w:szCs w:val="18"/>
      <w:u w:val="thick" w:color="00B050"/>
      <w:lang w:val="en-US"/>
    </w:rPr>
  </w:style>
  <w:style w:type="paragraph" w:customStyle="1" w:styleId="Enfasi0">
    <w:name w:val="Enfasi 0"/>
    <w:basedOn w:val="Normale"/>
    <w:link w:val="Enfasi0Carattere"/>
    <w:autoRedefine/>
    <w:qFormat/>
    <w:rsid w:val="007D3716"/>
    <w:rPr>
      <w:rFonts w:cstheme="minorHAnsi"/>
      <w:b/>
      <w:color w:val="FF0000"/>
      <w:u w:val="thick" w:color="00B050"/>
      <w:lang w:val="it-IT"/>
    </w:rPr>
  </w:style>
  <w:style w:type="character" w:customStyle="1" w:styleId="Enfasi0Carattere">
    <w:name w:val="Enfasi 0 Carattere"/>
    <w:basedOn w:val="Carpredefinitoparagrafo"/>
    <w:link w:val="Enfasi0"/>
    <w:rsid w:val="007D3716"/>
    <w:rPr>
      <w:rFonts w:cstheme="minorHAnsi"/>
      <w:b/>
      <w:color w:val="FF0000"/>
      <w:u w:val="thick" w:color="00B050"/>
      <w:lang w:val="it-IT"/>
    </w:rPr>
  </w:style>
  <w:style w:type="paragraph" w:customStyle="1" w:styleId="A1">
    <w:name w:val="A1"/>
    <w:basedOn w:val="Normale"/>
    <w:link w:val="A1Carattere"/>
    <w:autoRedefine/>
    <w:qFormat/>
    <w:rsid w:val="00F8229B"/>
    <w:pPr>
      <w:spacing w:before="100" w:beforeAutospacing="1" w:after="100" w:afterAutospacing="1"/>
    </w:pPr>
    <w:rPr>
      <w:color w:val="FF6600"/>
    </w:rPr>
  </w:style>
  <w:style w:type="character" w:customStyle="1" w:styleId="A1Carattere">
    <w:name w:val="A1 Carattere"/>
    <w:basedOn w:val="Carpredefinitoparagrafo"/>
    <w:link w:val="A1"/>
    <w:rsid w:val="00F8229B"/>
    <w:rPr>
      <w:rFonts w:eastAsia="Times New Roman" w:cs="Times New Roman"/>
      <w:color w:val="FF6600"/>
      <w:sz w:val="20"/>
      <w:szCs w:val="20"/>
      <w:lang w:val="en-US"/>
    </w:rPr>
  </w:style>
  <w:style w:type="paragraph" w:customStyle="1" w:styleId="A2">
    <w:name w:val="A2"/>
    <w:basedOn w:val="A1"/>
    <w:autoRedefine/>
    <w:qFormat/>
    <w:rsid w:val="00E16353"/>
    <w:rPr>
      <w:color w:val="006666"/>
    </w:rPr>
  </w:style>
  <w:style w:type="paragraph" w:customStyle="1" w:styleId="A3">
    <w:name w:val="A3"/>
    <w:basedOn w:val="Normale"/>
    <w:link w:val="A3Carattere"/>
    <w:autoRedefine/>
    <w:qFormat/>
    <w:rsid w:val="004B1315"/>
    <w:pPr>
      <w:spacing w:line="245" w:lineRule="auto"/>
      <w:ind w:left="112" w:right="66"/>
      <w:jc w:val="both"/>
    </w:pPr>
    <w:rPr>
      <w:rFonts w:ascii="Avenir Next LT Pro" w:hAnsi="Avenir Next LT Pro"/>
    </w:rPr>
  </w:style>
  <w:style w:type="character" w:customStyle="1" w:styleId="A3Carattere">
    <w:name w:val="A3 Carattere"/>
    <w:basedOn w:val="Carpredefinitoparagrafo"/>
    <w:link w:val="A3"/>
    <w:rsid w:val="004B1315"/>
    <w:rPr>
      <w:rFonts w:ascii="Avenir Next LT Pro" w:eastAsia="Times New Roman" w:hAnsi="Avenir Next LT Pro" w:cs="Times New Roman"/>
      <w:sz w:val="20"/>
      <w:szCs w:val="20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28FE"/>
    <w:rPr>
      <w:rFonts w:eastAsiaTheme="minorEastAsia"/>
      <w:i/>
      <w:iCs/>
      <w:sz w:val="24"/>
      <w:szCs w:val="24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28FE"/>
    <w:rPr>
      <w:rFonts w:asciiTheme="majorHAnsi" w:eastAsiaTheme="majorEastAsia" w:hAnsiTheme="majorHAnsi" w:cstheme="majorBidi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D21157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1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1157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11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73695D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3695D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73695D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736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Bcn@g\MsOffice\Templates\Normal_ConLibreriaMacro%20(da%20normal%20dotm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7A87-8676-4CD9-8749-C06685E0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Normal_ConLibreriaMacro (da normal dotm).dotm</Template>
  <TotalTime>117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Guido Botto</cp:lastModifiedBy>
  <cp:revision>8</cp:revision>
  <dcterms:created xsi:type="dcterms:W3CDTF">2020-10-27T14:48:00Z</dcterms:created>
  <dcterms:modified xsi:type="dcterms:W3CDTF">2021-02-04T16:28:00Z</dcterms:modified>
</cp:coreProperties>
</file>