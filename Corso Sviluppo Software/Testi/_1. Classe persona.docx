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83" w:rsidRDefault="00A5279C" w:rsidP="00A5279C">
      <w:pPr>
        <w:pStyle w:val="Titolo1"/>
      </w:pPr>
      <w:proofErr w:type="spellStart"/>
      <w:r w:rsidRPr="00A5279C">
        <w:t>Classe</w:t>
      </w:r>
      <w:proofErr w:type="spellEnd"/>
      <w:r w:rsidRPr="00A5279C">
        <w:t xml:space="preserve"> persona</w:t>
      </w:r>
    </w:p>
    <w:p w:rsidR="00D667B1" w:rsidRDefault="00D667B1" w:rsidP="00556283">
      <w:pPr>
        <w:pStyle w:val="NormaleWeb"/>
        <w:numPr>
          <w:ilvl w:val="0"/>
          <w:numId w:val="12"/>
        </w:numPr>
      </w:pPr>
      <w:r>
        <w:t xml:space="preserve">Scrivere una classe Persona </w:t>
      </w:r>
    </w:p>
    <w:p w:rsidR="00D667B1" w:rsidRDefault="00D667B1" w:rsidP="00D667B1">
      <w:pPr>
        <w:pStyle w:val="NormaleWeb"/>
        <w:numPr>
          <w:ilvl w:val="1"/>
          <w:numId w:val="12"/>
        </w:numPr>
      </w:pPr>
      <w:r>
        <w:t>che abbia i seguenti attributi con i relativi metodi:</w:t>
      </w:r>
    </w:p>
    <w:p w:rsidR="00D667B1" w:rsidRDefault="00D667B1" w:rsidP="00D667B1">
      <w:pPr>
        <w:pStyle w:val="NormaleWeb"/>
        <w:numPr>
          <w:ilvl w:val="2"/>
          <w:numId w:val="14"/>
        </w:numPr>
      </w:pPr>
      <w:r>
        <w:t xml:space="preserve">ID (intero) </w:t>
      </w:r>
      <w:proofErr w:type="spellStart"/>
      <w:r>
        <w:t>readOnly</w:t>
      </w:r>
      <w:proofErr w:type="spellEnd"/>
    </w:p>
    <w:p w:rsidR="00D667B1" w:rsidRDefault="00D667B1" w:rsidP="00D667B1">
      <w:pPr>
        <w:pStyle w:val="NormaleWeb"/>
        <w:numPr>
          <w:ilvl w:val="2"/>
          <w:numId w:val="14"/>
        </w:numPr>
      </w:pPr>
      <w:r>
        <w:t>Nome</w:t>
      </w:r>
      <w:r w:rsidR="00A31D54">
        <w:t xml:space="preserve"> (stringa)</w:t>
      </w:r>
    </w:p>
    <w:p w:rsidR="00D667B1" w:rsidRDefault="00D667B1" w:rsidP="00D667B1">
      <w:pPr>
        <w:pStyle w:val="NormaleWeb"/>
        <w:numPr>
          <w:ilvl w:val="2"/>
          <w:numId w:val="14"/>
        </w:numPr>
      </w:pPr>
      <w:r>
        <w:t>Cognome</w:t>
      </w:r>
      <w:r w:rsidR="00A31D54">
        <w:t xml:space="preserve"> (stringa)</w:t>
      </w:r>
    </w:p>
    <w:p w:rsidR="00D667B1" w:rsidRDefault="00D667B1" w:rsidP="00D667B1">
      <w:pPr>
        <w:pStyle w:val="NormaleWeb"/>
        <w:numPr>
          <w:ilvl w:val="1"/>
          <w:numId w:val="12"/>
        </w:numPr>
      </w:pPr>
      <w:r>
        <w:t xml:space="preserve">Scrivere il costruttore di default che inizializzi </w:t>
      </w:r>
    </w:p>
    <w:p w:rsidR="00D667B1" w:rsidRDefault="00D667B1" w:rsidP="00D667B1">
      <w:pPr>
        <w:pStyle w:val="NormaleWeb"/>
        <w:numPr>
          <w:ilvl w:val="2"/>
          <w:numId w:val="12"/>
        </w:numPr>
      </w:pPr>
      <w:r>
        <w:t>ID a -1 (meno 1)</w:t>
      </w:r>
    </w:p>
    <w:p w:rsidR="00D667B1" w:rsidRDefault="00D667B1" w:rsidP="00D667B1">
      <w:pPr>
        <w:pStyle w:val="NormaleWeb"/>
        <w:numPr>
          <w:ilvl w:val="2"/>
          <w:numId w:val="12"/>
        </w:numPr>
      </w:pPr>
      <w:r>
        <w:t>Nome a – (carattere -)</w:t>
      </w:r>
    </w:p>
    <w:p w:rsidR="00D667B1" w:rsidRDefault="00D667B1" w:rsidP="00D667B1">
      <w:pPr>
        <w:pStyle w:val="NormaleWeb"/>
        <w:numPr>
          <w:ilvl w:val="2"/>
          <w:numId w:val="12"/>
        </w:numPr>
      </w:pPr>
      <w:r>
        <w:t>Cognome a - (carattere -)</w:t>
      </w:r>
    </w:p>
    <w:p w:rsidR="0094511E" w:rsidRDefault="0094511E" w:rsidP="0094511E">
      <w:pPr>
        <w:pStyle w:val="NormaleWeb"/>
        <w:numPr>
          <w:ilvl w:val="0"/>
          <w:numId w:val="12"/>
        </w:numPr>
      </w:pPr>
      <w:r>
        <w:t>Scrivere un metodo Stampa che esegua l’output a video dei seguenti valori ID, Nome, Cognome</w:t>
      </w:r>
    </w:p>
    <w:p w:rsidR="00556283" w:rsidRDefault="00D667B1" w:rsidP="00556283">
      <w:pPr>
        <w:pStyle w:val="NormaleWeb"/>
        <w:numPr>
          <w:ilvl w:val="0"/>
          <w:numId w:val="12"/>
        </w:numPr>
      </w:pPr>
      <w:r>
        <w:t>Scrivere una classe Alunno figlia della classe persona</w:t>
      </w:r>
      <w:r>
        <w:br/>
        <w:t>questa classe deve avere:</w:t>
      </w:r>
    </w:p>
    <w:p w:rsidR="00A31D54" w:rsidRDefault="00A31D54" w:rsidP="00D667B1">
      <w:pPr>
        <w:pStyle w:val="NormaleWeb"/>
        <w:numPr>
          <w:ilvl w:val="1"/>
          <w:numId w:val="12"/>
        </w:numPr>
      </w:pPr>
      <w:r>
        <w:t>Un costruttore che accetta come  parametro il nome</w:t>
      </w:r>
      <w:r>
        <w:br/>
      </w:r>
      <w:bookmarkStart w:id="0" w:name="_Hlk63350477"/>
      <w:r>
        <w:t>deve richiamare il costruttore precedente</w:t>
      </w:r>
      <w:bookmarkEnd w:id="0"/>
    </w:p>
    <w:p w:rsidR="00A31D54" w:rsidRDefault="00A31D54" w:rsidP="00D667B1">
      <w:pPr>
        <w:pStyle w:val="NormaleWeb"/>
        <w:numPr>
          <w:ilvl w:val="1"/>
          <w:numId w:val="12"/>
        </w:numPr>
      </w:pPr>
      <w:r>
        <w:t>Un costruttore che accetta due parametri : nome, cognome</w:t>
      </w:r>
      <w:r>
        <w:br/>
        <w:t xml:space="preserve"> deve richiamare il costruttore precedente</w:t>
      </w:r>
      <w:r>
        <w:br/>
      </w:r>
    </w:p>
    <w:p w:rsidR="00556283" w:rsidRPr="0047686E" w:rsidRDefault="00556283" w:rsidP="00556283">
      <w:pPr>
        <w:pStyle w:val="NormaleWeb"/>
        <w:numPr>
          <w:ilvl w:val="0"/>
          <w:numId w:val="12"/>
        </w:numPr>
        <w:rPr>
          <w:strike/>
        </w:rPr>
      </w:pPr>
      <w:r w:rsidRPr="0047686E">
        <w:rPr>
          <w:strike/>
        </w:rPr>
        <w:t>Per la classe Alunno scrivere un costruttore che accetti il parametro nome</w:t>
      </w:r>
      <w:r w:rsidR="00D667B1" w:rsidRPr="0047686E">
        <w:rPr>
          <w:strike/>
        </w:rPr>
        <w:t xml:space="preserve"> e un costruttore che abbia due parametri: nome, cognome</w:t>
      </w:r>
    </w:p>
    <w:p w:rsidR="00556283" w:rsidRPr="0047686E" w:rsidRDefault="00556283" w:rsidP="00556283">
      <w:pPr>
        <w:pStyle w:val="NormaleWeb"/>
        <w:numPr>
          <w:ilvl w:val="0"/>
          <w:numId w:val="12"/>
        </w:numPr>
        <w:rPr>
          <w:strike/>
        </w:rPr>
      </w:pPr>
      <w:r w:rsidRPr="0047686E">
        <w:rPr>
          <w:strike/>
        </w:rPr>
        <w:t>Per la classe Alunno scrivere il codice per richiamare dal costruttore che accetta il parametro nome il costruttore senza parametri</w:t>
      </w:r>
    </w:p>
    <w:p w:rsidR="0094511E" w:rsidRDefault="0094511E" w:rsidP="00556283">
      <w:pPr>
        <w:pStyle w:val="NormaleWeb"/>
        <w:numPr>
          <w:ilvl w:val="0"/>
          <w:numId w:val="12"/>
        </w:numPr>
      </w:pPr>
      <w:r>
        <w:t>Fare in modo che per ogni oggetto alunno creato venga incrementato un valore e che questo valore venga assegnato all’oggetto alunno.</w:t>
      </w:r>
      <w:r>
        <w:br/>
        <w:t>Quindi ogni oggetto alunno deve avere un ID diverso dagli altri.</w:t>
      </w:r>
    </w:p>
    <w:p w:rsidR="0094511E" w:rsidRDefault="0094511E" w:rsidP="00556283">
      <w:pPr>
        <w:pStyle w:val="NormaleWeb"/>
        <w:numPr>
          <w:ilvl w:val="0"/>
          <w:numId w:val="12"/>
        </w:numPr>
      </w:pPr>
      <w:r>
        <w:t>Scrivere nella classe Alunno un metodo Stampa che esegua l’output a video dei seguenti valori</w:t>
      </w:r>
    </w:p>
    <w:p w:rsidR="005F057E" w:rsidRDefault="005F057E" w:rsidP="005F057E">
      <w:pPr>
        <w:pStyle w:val="NormaleWeb"/>
        <w:ind w:left="720"/>
      </w:pPr>
      <w:r>
        <w:t>ID Nome cognome</w:t>
      </w:r>
    </w:p>
    <w:p w:rsidR="0094511E" w:rsidRDefault="0094511E" w:rsidP="0094511E">
      <w:pPr>
        <w:pStyle w:val="NormaleWeb"/>
        <w:ind w:left="720"/>
      </w:pPr>
    </w:p>
    <w:p w:rsidR="005F057E" w:rsidRDefault="005F057E" w:rsidP="0094511E">
      <w:pPr>
        <w:pStyle w:val="NormaleWeb"/>
        <w:ind w:left="720"/>
      </w:pPr>
      <w:r>
        <w:t>8.</w:t>
      </w:r>
    </w:p>
    <w:p w:rsidR="005F057E" w:rsidRDefault="005F057E" w:rsidP="0094511E">
      <w:pPr>
        <w:pStyle w:val="NormaleWeb"/>
        <w:ind w:left="720"/>
      </w:pPr>
      <w:r>
        <w:t xml:space="preserve">Scrivere classe </w:t>
      </w:r>
      <w:proofErr w:type="spellStart"/>
      <w:r>
        <w:t>Main</w:t>
      </w:r>
      <w:proofErr w:type="spellEnd"/>
      <w:r>
        <w:t xml:space="preserve"> con metodo </w:t>
      </w:r>
      <w:proofErr w:type="spellStart"/>
      <w:r>
        <w:t>main</w:t>
      </w:r>
      <w:proofErr w:type="spellEnd"/>
      <w:r>
        <w:t xml:space="preserve"> che costruisca 4 oggetti con i seguenti valori </w:t>
      </w:r>
    </w:p>
    <w:p w:rsidR="0094511E" w:rsidRDefault="0094511E" w:rsidP="0094511E">
      <w:pPr>
        <w:pStyle w:val="NormaleWeb"/>
        <w:ind w:left="720"/>
      </w:pPr>
      <w:r>
        <w:t>“Elisa” “Gorizia”</w:t>
      </w:r>
    </w:p>
    <w:p w:rsidR="0094511E" w:rsidRDefault="0094511E" w:rsidP="0094511E">
      <w:pPr>
        <w:pStyle w:val="NormaleWeb"/>
        <w:ind w:left="720"/>
      </w:pPr>
      <w:r>
        <w:t>“Luca” De Felice”</w:t>
      </w:r>
    </w:p>
    <w:p w:rsidR="0094511E" w:rsidRDefault="0094511E" w:rsidP="0094511E">
      <w:pPr>
        <w:pStyle w:val="NormaleWeb"/>
        <w:ind w:left="720"/>
      </w:pPr>
      <w:r>
        <w:t>“Paolo” “Gatti”</w:t>
      </w:r>
    </w:p>
    <w:p w:rsidR="0094511E" w:rsidRDefault="0094511E" w:rsidP="0094511E">
      <w:pPr>
        <w:pStyle w:val="NormaleWeb"/>
        <w:ind w:left="720"/>
      </w:pPr>
      <w:r>
        <w:t>“Anna” “Girolamo”</w:t>
      </w:r>
    </w:p>
    <w:p w:rsidR="0094511E" w:rsidRDefault="005F057E" w:rsidP="0094511E">
      <w:pPr>
        <w:pStyle w:val="NormaleWeb"/>
        <w:ind w:left="720"/>
      </w:pPr>
      <w:r>
        <w:t>Inserisca questi</w:t>
      </w:r>
      <w:r w:rsidR="0094511E">
        <w:t xml:space="preserve"> oggetti in un array di 15 elementi</w:t>
      </w:r>
    </w:p>
    <w:p w:rsidR="0094511E" w:rsidRDefault="0094511E" w:rsidP="0094511E">
      <w:pPr>
        <w:pStyle w:val="NormaleWeb"/>
        <w:ind w:left="720"/>
      </w:pPr>
      <w:r>
        <w:t xml:space="preserve">Esegua un </w:t>
      </w:r>
      <w:proofErr w:type="spellStart"/>
      <w:r>
        <w:t>loop</w:t>
      </w:r>
      <w:proofErr w:type="spellEnd"/>
      <w:r>
        <w:t xml:space="preserve"> e</w:t>
      </w:r>
      <w:r w:rsidR="005F057E">
        <w:t xml:space="preserve"> richiami </w:t>
      </w:r>
      <w:r>
        <w:t xml:space="preserve"> </w:t>
      </w:r>
      <w:bookmarkStart w:id="1" w:name="_GoBack"/>
      <w:bookmarkEnd w:id="1"/>
      <w:r>
        <w:t>il metodo stampa per ogni oggetto definito.</w:t>
      </w:r>
    </w:p>
    <w:p w:rsidR="00556283" w:rsidRDefault="00556283" w:rsidP="0094511E">
      <w:pPr>
        <w:pStyle w:val="NormaleWeb"/>
        <w:ind w:left="720"/>
      </w:pPr>
    </w:p>
    <w:p w:rsidR="00556283" w:rsidRDefault="00556283" w:rsidP="00556283">
      <w:pPr>
        <w:pStyle w:val="NormaleWeb"/>
      </w:pPr>
    </w:p>
    <w:p w:rsidR="00556283" w:rsidRDefault="00556283" w:rsidP="00556283">
      <w:pPr>
        <w:pStyle w:val="NormaleWeb"/>
      </w:pPr>
    </w:p>
    <w:p w:rsidR="00D279B1" w:rsidRPr="00556283" w:rsidRDefault="00D279B1" w:rsidP="00556283">
      <w:pPr>
        <w:pStyle w:val="Paragrafoelenco"/>
        <w:ind w:left="1080"/>
        <w:rPr>
          <w:lang w:val="it-IT"/>
        </w:rPr>
      </w:pPr>
    </w:p>
    <w:sectPr w:rsidR="00D279B1" w:rsidRPr="00556283" w:rsidSect="00D279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520" w:h="14400"/>
      <w:pgMar w:top="567" w:right="618" w:bottom="278" w:left="6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038" w:rsidRDefault="00864038" w:rsidP="00D21157">
      <w:r>
        <w:separator/>
      </w:r>
    </w:p>
  </w:endnote>
  <w:endnote w:type="continuationSeparator" w:id="0">
    <w:p w:rsidR="00864038" w:rsidRDefault="00864038" w:rsidP="00D2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SansITC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691" w:rsidRDefault="00287691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691" w:rsidRDefault="00287691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691" w:rsidRDefault="0028769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038" w:rsidRDefault="00864038" w:rsidP="00D21157">
      <w:r>
        <w:separator/>
      </w:r>
    </w:p>
  </w:footnote>
  <w:footnote w:type="continuationSeparator" w:id="0">
    <w:p w:rsidR="00864038" w:rsidRDefault="00864038" w:rsidP="00D21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691" w:rsidRDefault="00287691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691" w:rsidRDefault="00287691">
    <w:pPr>
      <w:pStyle w:val="Intestazione"/>
    </w:pPr>
    <w:proofErr w:type="spellStart"/>
    <w:r>
      <w:t>Pg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F057E">
      <w:rPr>
        <w:noProof/>
      </w:rPr>
      <w:t>2</w:t>
    </w:r>
    <w:r>
      <w:fldChar w:fldCharType="end"/>
    </w:r>
    <w:r>
      <w:t xml:space="preserve"> di </w:t>
    </w:r>
    <w:r w:rsidR="005F057E">
      <w:fldChar w:fldCharType="begin"/>
    </w:r>
    <w:r w:rsidR="005F057E">
      <w:instrText xml:space="preserve"> NUMPAGES </w:instrText>
    </w:r>
    <w:r w:rsidR="005F057E">
      <w:instrText xml:space="preserve">  \* MERGEFORMAT </w:instrText>
    </w:r>
    <w:r w:rsidR="005F057E">
      <w:fldChar w:fldCharType="separate"/>
    </w:r>
    <w:r w:rsidR="005F057E">
      <w:rPr>
        <w:noProof/>
      </w:rPr>
      <w:t>2</w:t>
    </w:r>
    <w:r w:rsidR="005F057E">
      <w:rPr>
        <w:noProof/>
      </w:rPr>
      <w:fldChar w:fldCharType="end"/>
    </w:r>
    <w:r>
      <w:t xml:space="preserve">  -  </w:t>
    </w:r>
    <w:r w:rsidR="005F057E">
      <w:fldChar w:fldCharType="begin"/>
    </w:r>
    <w:r w:rsidR="005F057E">
      <w:instrText xml:space="preserve"> FILENAME  \* Upper  \* MERGEFORMAT </w:instrText>
    </w:r>
    <w:r w:rsidR="005F057E">
      <w:fldChar w:fldCharType="separate"/>
    </w:r>
    <w:r>
      <w:rPr>
        <w:noProof/>
      </w:rPr>
      <w:t>1. CLASSE PERSONA.DOCX</w:t>
    </w:r>
    <w:r w:rsidR="005F057E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691" w:rsidRDefault="0028769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.75pt;height:36.75pt" o:bullet="t">
        <v:imagedata r:id="rId1" o:title="KeyPoint"/>
      </v:shape>
    </w:pict>
  </w:numPicBullet>
  <w:numPicBullet w:numPicBulletId="1">
    <w:pict>
      <v:shape id="_x0000_i1027" type="#_x0000_t75" style="width:36pt;height:32.25pt" o:bullet="t">
        <v:imagedata r:id="rId2" o:title="Caution"/>
      </v:shape>
    </w:pict>
  </w:numPicBullet>
  <w:abstractNum w:abstractNumId="0">
    <w:nsid w:val="03660B87"/>
    <w:multiLevelType w:val="multilevel"/>
    <w:tmpl w:val="BDDE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1367285"/>
    <w:multiLevelType w:val="hybridMultilevel"/>
    <w:tmpl w:val="53ECFE34"/>
    <w:lvl w:ilvl="0" w:tplc="0BECB8AC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BF080B"/>
    <w:multiLevelType w:val="hybridMultilevel"/>
    <w:tmpl w:val="33EC60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24289"/>
    <w:multiLevelType w:val="hybridMultilevel"/>
    <w:tmpl w:val="75AA6660"/>
    <w:lvl w:ilvl="0" w:tplc="93F234BE">
      <w:start w:val="1"/>
      <w:numFmt w:val="bullet"/>
      <w:pStyle w:val="ConcetKey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53DF7"/>
    <w:multiLevelType w:val="hybridMultilevel"/>
    <w:tmpl w:val="ECEE28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D7987"/>
    <w:multiLevelType w:val="hybridMultilevel"/>
    <w:tmpl w:val="15909A72"/>
    <w:lvl w:ilvl="0" w:tplc="24202406">
      <w:start w:val="1"/>
      <w:numFmt w:val="bullet"/>
      <w:lvlText w:val=""/>
      <w:lvlPicBulletId w:val="1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31584A31"/>
    <w:multiLevelType w:val="hybridMultilevel"/>
    <w:tmpl w:val="87CE6664"/>
    <w:lvl w:ilvl="0" w:tplc="9A5E8D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562E5C"/>
    <w:multiLevelType w:val="hybridMultilevel"/>
    <w:tmpl w:val="7EC4A4D8"/>
    <w:lvl w:ilvl="0" w:tplc="0410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533E378E"/>
    <w:multiLevelType w:val="multilevel"/>
    <w:tmpl w:val="0C3499A8"/>
    <w:lvl w:ilvl="0">
      <w:start w:val="1"/>
      <w:numFmt w:val="decimal"/>
      <w:pStyle w:val="Concett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4EB75AE"/>
    <w:multiLevelType w:val="hybridMultilevel"/>
    <w:tmpl w:val="B91E69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FE"/>
    <w:rsid w:val="00083175"/>
    <w:rsid w:val="000A0B9A"/>
    <w:rsid w:val="000B40B6"/>
    <w:rsid w:val="000C18BC"/>
    <w:rsid w:val="000C3991"/>
    <w:rsid w:val="000D42F4"/>
    <w:rsid w:val="000D761B"/>
    <w:rsid w:val="000F3107"/>
    <w:rsid w:val="00102440"/>
    <w:rsid w:val="00124CD5"/>
    <w:rsid w:val="001543B4"/>
    <w:rsid w:val="001A5134"/>
    <w:rsid w:val="001C4FA3"/>
    <w:rsid w:val="001C66B0"/>
    <w:rsid w:val="001E6FA6"/>
    <w:rsid w:val="00231FDB"/>
    <w:rsid w:val="00244797"/>
    <w:rsid w:val="00250979"/>
    <w:rsid w:val="00283604"/>
    <w:rsid w:val="00287691"/>
    <w:rsid w:val="00292B49"/>
    <w:rsid w:val="00294D93"/>
    <w:rsid w:val="0031273F"/>
    <w:rsid w:val="00317456"/>
    <w:rsid w:val="00331004"/>
    <w:rsid w:val="00370F11"/>
    <w:rsid w:val="003762B6"/>
    <w:rsid w:val="00393E81"/>
    <w:rsid w:val="003A0B79"/>
    <w:rsid w:val="003C2733"/>
    <w:rsid w:val="003C4306"/>
    <w:rsid w:val="003C653B"/>
    <w:rsid w:val="003D3ACA"/>
    <w:rsid w:val="00403DFB"/>
    <w:rsid w:val="00405798"/>
    <w:rsid w:val="0043165F"/>
    <w:rsid w:val="0044425E"/>
    <w:rsid w:val="004519B1"/>
    <w:rsid w:val="00467B32"/>
    <w:rsid w:val="0047477B"/>
    <w:rsid w:val="0047686E"/>
    <w:rsid w:val="00487388"/>
    <w:rsid w:val="004A1F0D"/>
    <w:rsid w:val="004B1315"/>
    <w:rsid w:val="004C3178"/>
    <w:rsid w:val="004F228A"/>
    <w:rsid w:val="00500E1B"/>
    <w:rsid w:val="00502E24"/>
    <w:rsid w:val="00527A87"/>
    <w:rsid w:val="00556283"/>
    <w:rsid w:val="005640B9"/>
    <w:rsid w:val="005777F6"/>
    <w:rsid w:val="005828DE"/>
    <w:rsid w:val="0059665B"/>
    <w:rsid w:val="005B6067"/>
    <w:rsid w:val="005C28E1"/>
    <w:rsid w:val="005F057E"/>
    <w:rsid w:val="00634F5A"/>
    <w:rsid w:val="006472DA"/>
    <w:rsid w:val="00656B4F"/>
    <w:rsid w:val="0067155F"/>
    <w:rsid w:val="00684211"/>
    <w:rsid w:val="006A038B"/>
    <w:rsid w:val="006A3AEF"/>
    <w:rsid w:val="006A7C35"/>
    <w:rsid w:val="006D0083"/>
    <w:rsid w:val="006E3A5B"/>
    <w:rsid w:val="006F7BAA"/>
    <w:rsid w:val="0071270D"/>
    <w:rsid w:val="00730B30"/>
    <w:rsid w:val="007312AA"/>
    <w:rsid w:val="0073695D"/>
    <w:rsid w:val="00737F6F"/>
    <w:rsid w:val="00775073"/>
    <w:rsid w:val="007B53BC"/>
    <w:rsid w:val="007D3716"/>
    <w:rsid w:val="007E0869"/>
    <w:rsid w:val="00815C1F"/>
    <w:rsid w:val="008252E5"/>
    <w:rsid w:val="00845078"/>
    <w:rsid w:val="00845C38"/>
    <w:rsid w:val="00852ABA"/>
    <w:rsid w:val="00864038"/>
    <w:rsid w:val="008652C1"/>
    <w:rsid w:val="00891105"/>
    <w:rsid w:val="008A077B"/>
    <w:rsid w:val="008B280F"/>
    <w:rsid w:val="008E1DD7"/>
    <w:rsid w:val="008E7ED5"/>
    <w:rsid w:val="0093068E"/>
    <w:rsid w:val="009316FF"/>
    <w:rsid w:val="0094511E"/>
    <w:rsid w:val="009805DA"/>
    <w:rsid w:val="009C64A3"/>
    <w:rsid w:val="009D5665"/>
    <w:rsid w:val="00A176B8"/>
    <w:rsid w:val="00A31D54"/>
    <w:rsid w:val="00A5279C"/>
    <w:rsid w:val="00A57C4F"/>
    <w:rsid w:val="00A616F5"/>
    <w:rsid w:val="00A63AFF"/>
    <w:rsid w:val="00A87416"/>
    <w:rsid w:val="00AB3CF5"/>
    <w:rsid w:val="00AE3452"/>
    <w:rsid w:val="00AE756A"/>
    <w:rsid w:val="00B1071D"/>
    <w:rsid w:val="00B16DDD"/>
    <w:rsid w:val="00B21BF9"/>
    <w:rsid w:val="00B30ADE"/>
    <w:rsid w:val="00B55C2C"/>
    <w:rsid w:val="00B7477E"/>
    <w:rsid w:val="00BB5B68"/>
    <w:rsid w:val="00C16813"/>
    <w:rsid w:val="00C2211C"/>
    <w:rsid w:val="00C26625"/>
    <w:rsid w:val="00C94C57"/>
    <w:rsid w:val="00CB28FE"/>
    <w:rsid w:val="00CF445E"/>
    <w:rsid w:val="00D21157"/>
    <w:rsid w:val="00D279B1"/>
    <w:rsid w:val="00D41420"/>
    <w:rsid w:val="00D47065"/>
    <w:rsid w:val="00D667B1"/>
    <w:rsid w:val="00D66EF3"/>
    <w:rsid w:val="00D843DD"/>
    <w:rsid w:val="00DF1A48"/>
    <w:rsid w:val="00E16353"/>
    <w:rsid w:val="00E378A0"/>
    <w:rsid w:val="00E80BD8"/>
    <w:rsid w:val="00EA0903"/>
    <w:rsid w:val="00EC48A2"/>
    <w:rsid w:val="00EE7FC2"/>
    <w:rsid w:val="00F37F07"/>
    <w:rsid w:val="00F523E0"/>
    <w:rsid w:val="00F8229B"/>
    <w:rsid w:val="00FA14D8"/>
    <w:rsid w:val="00FA6150"/>
    <w:rsid w:val="00FD0E39"/>
    <w:rsid w:val="00FE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CA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2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olo1">
    <w:name w:val="heading 1"/>
    <w:aliases w:val="Titolo 1 (Titolo Capitolo))"/>
    <w:basedOn w:val="Normale"/>
    <w:next w:val="Normale"/>
    <w:link w:val="Titolo1Carattere"/>
    <w:uiPriority w:val="9"/>
    <w:qFormat/>
    <w:rsid w:val="003A0B79"/>
    <w:pPr>
      <w:jc w:val="center"/>
      <w:outlineLvl w:val="0"/>
    </w:pPr>
    <w:rPr>
      <w:rFonts w:asciiTheme="majorHAnsi" w:hAnsiTheme="majorHAnsi"/>
      <w:b/>
      <w:color w:val="FF0000"/>
      <w:sz w:val="52"/>
      <w:szCs w:val="52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3A0B79"/>
    <w:pPr>
      <w:keepNext/>
      <w:keepLines/>
      <w:spacing w:before="240" w:after="40"/>
      <w:ind w:left="-284"/>
      <w:jc w:val="left"/>
      <w:outlineLvl w:val="1"/>
    </w:pPr>
    <w:rPr>
      <w:rFonts w:ascii="Arial" w:eastAsiaTheme="majorEastAsia" w:hAnsi="Arial" w:cs="Arial"/>
      <w:color w:val="2F5496" w:themeColor="accent1" w:themeShade="BF"/>
      <w:sz w:val="44"/>
      <w:szCs w:val="44"/>
    </w:rPr>
  </w:style>
  <w:style w:type="paragraph" w:styleId="Titolo3">
    <w:name w:val="heading 3"/>
    <w:basedOn w:val="Titolo2"/>
    <w:next w:val="Normale"/>
    <w:link w:val="Titolo3Carattere"/>
    <w:autoRedefine/>
    <w:uiPriority w:val="9"/>
    <w:qFormat/>
    <w:rsid w:val="00D47065"/>
    <w:pPr>
      <w:keepNext w:val="0"/>
      <w:keepLines w:val="0"/>
      <w:spacing w:before="120" w:after="0"/>
      <w:ind w:left="0"/>
      <w:outlineLvl w:val="2"/>
    </w:pPr>
    <w:rPr>
      <w:b w:val="0"/>
      <w:w w:val="120"/>
      <w:sz w:val="26"/>
      <w:szCs w:val="26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D47065"/>
    <w:pPr>
      <w:spacing w:before="40"/>
      <w:outlineLvl w:val="3"/>
    </w:pPr>
    <w:rPr>
      <w:rFonts w:asciiTheme="minorHAnsi" w:hAnsiTheme="minorHAnsi" w:cstheme="majorBidi"/>
      <w:i/>
      <w:color w:val="00B0F0"/>
      <w:sz w:val="28"/>
      <w:szCs w:val="28"/>
    </w:rPr>
  </w:style>
  <w:style w:type="paragraph" w:styleId="Titolo5">
    <w:name w:val="heading 5"/>
    <w:basedOn w:val="Titolo4"/>
    <w:next w:val="Normale"/>
    <w:link w:val="Titolo5Carattere"/>
    <w:uiPriority w:val="9"/>
    <w:unhideWhenUsed/>
    <w:qFormat/>
    <w:rsid w:val="00D47065"/>
    <w:pPr>
      <w:outlineLvl w:val="4"/>
    </w:pPr>
    <w:rPr>
      <w:rFonts w:ascii="Arial" w:hAnsi="Arial" w:cs="Arial"/>
      <w:iCs/>
      <w:color w:val="00B050"/>
      <w:sz w:val="22"/>
      <w:szCs w:val="22"/>
    </w:rPr>
  </w:style>
  <w:style w:type="paragraph" w:styleId="Titolo6">
    <w:name w:val="heading 6"/>
    <w:basedOn w:val="Titolo5"/>
    <w:next w:val="Normale"/>
    <w:link w:val="Titolo6Carattere"/>
    <w:unhideWhenUsed/>
    <w:qFormat/>
    <w:rsid w:val="003A0B79"/>
    <w:pPr>
      <w:outlineLvl w:val="5"/>
    </w:pPr>
    <w:rPr>
      <w:rFonts w:asciiTheme="majorHAnsi" w:hAnsiTheme="majorHAnsi" w:cstheme="majorBidi"/>
      <w:i w:val="0"/>
      <w:iCs w:val="0"/>
    </w:rPr>
  </w:style>
  <w:style w:type="paragraph" w:styleId="Titolo7">
    <w:name w:val="heading 7"/>
    <w:basedOn w:val="Titolo5"/>
    <w:next w:val="Normale"/>
    <w:link w:val="Titolo7Carattere"/>
    <w:uiPriority w:val="9"/>
    <w:unhideWhenUsed/>
    <w:qFormat/>
    <w:rsid w:val="003A0B79"/>
    <w:pPr>
      <w:outlineLvl w:val="6"/>
    </w:pPr>
    <w:rPr>
      <w:rFonts w:asciiTheme="majorHAnsi" w:hAnsiTheme="majorHAnsi" w:cstheme="majorBidi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28FE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28FE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itolo 1 (Titolo Capitolo)) Carattere"/>
    <w:basedOn w:val="Carpredefinitoparagrafo"/>
    <w:link w:val="Titolo1"/>
    <w:uiPriority w:val="9"/>
    <w:rsid w:val="003A0B79"/>
    <w:rPr>
      <w:rFonts w:asciiTheme="majorHAnsi" w:hAnsiTheme="majorHAnsi"/>
      <w:b/>
      <w:color w:val="FF0000"/>
      <w:sz w:val="52"/>
      <w:szCs w:val="5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0B79"/>
    <w:rPr>
      <w:rFonts w:ascii="Arial" w:eastAsiaTheme="majorEastAsia" w:hAnsi="Arial" w:cs="Arial"/>
      <w:b/>
      <w:color w:val="2F5496" w:themeColor="accent1" w:themeShade="BF"/>
      <w:sz w:val="44"/>
      <w:szCs w:val="44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7065"/>
    <w:rPr>
      <w:rFonts w:ascii="Arial" w:eastAsiaTheme="majorEastAsia" w:hAnsi="Arial" w:cs="Arial"/>
      <w:color w:val="2F5496" w:themeColor="accent1" w:themeShade="BF"/>
      <w:w w:val="120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47065"/>
    <w:rPr>
      <w:rFonts w:eastAsiaTheme="majorEastAsia" w:cstheme="majorBidi"/>
      <w:i/>
      <w:color w:val="00B0F0"/>
      <w:w w:val="120"/>
      <w:sz w:val="28"/>
      <w:szCs w:val="28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47065"/>
    <w:rPr>
      <w:rFonts w:ascii="Arial" w:eastAsiaTheme="majorEastAsia" w:hAnsi="Arial" w:cs="Arial"/>
      <w:i/>
      <w:iCs/>
      <w:color w:val="00B050"/>
      <w:w w:val="120"/>
      <w:lang w:val="en-US"/>
    </w:rPr>
  </w:style>
  <w:style w:type="character" w:customStyle="1" w:styleId="Titolo6Carattere">
    <w:name w:val="Titolo 6 Carattere"/>
    <w:basedOn w:val="Carpredefinitoparagrafo"/>
    <w:link w:val="Titolo6"/>
    <w:rsid w:val="003A0B79"/>
    <w:rPr>
      <w:rFonts w:asciiTheme="majorHAnsi" w:eastAsiaTheme="majorEastAsia" w:hAnsiTheme="majorHAnsi" w:cstheme="majorBidi"/>
      <w:color w:val="2F5496" w:themeColor="accent1" w:themeShade="BF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3A0B79"/>
    <w:rPr>
      <w:rFonts w:asciiTheme="majorHAnsi" w:eastAsiaTheme="majorEastAsia" w:hAnsiTheme="majorHAnsi" w:cstheme="majorBidi"/>
      <w:i/>
      <w:iCs/>
      <w:color w:val="2F5496" w:themeColor="accent1" w:themeShade="BF"/>
      <w:lang w:val="it-IT"/>
    </w:rPr>
  </w:style>
  <w:style w:type="table" w:customStyle="1" w:styleId="PlainTable4">
    <w:name w:val="Plain Table 4"/>
    <w:basedOn w:val="Tabellanormale"/>
    <w:uiPriority w:val="44"/>
    <w:rsid w:val="00FA14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senzabordi">
    <w:name w:val="Tabella senza bordi"/>
    <w:basedOn w:val="Tabellanormale"/>
    <w:uiPriority w:val="99"/>
    <w:rsid w:val="00244797"/>
    <w:pPr>
      <w:spacing w:after="0" w:line="240" w:lineRule="auto"/>
    </w:pPr>
    <w:tblPr/>
  </w:style>
  <w:style w:type="table" w:styleId="Grigliatabella">
    <w:name w:val="Table Grid"/>
    <w:basedOn w:val="Tabellanormale"/>
    <w:uiPriority w:val="39"/>
    <w:rsid w:val="00E8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cetto">
    <w:name w:val="Concetto"/>
    <w:basedOn w:val="Normale"/>
    <w:link w:val="ConcettoCarattere"/>
    <w:autoRedefine/>
    <w:qFormat/>
    <w:rsid w:val="009805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80"/>
      <w:ind w:left="284" w:right="284"/>
    </w:pPr>
    <w:rPr>
      <w:rFonts w:ascii="StoneSansITCStd-Bold" w:hAnsi="StoneSansITCStd-Bold" w:cs="StoneSansITCStd-Bold"/>
      <w:b/>
      <w:bCs/>
    </w:rPr>
  </w:style>
  <w:style w:type="character" w:customStyle="1" w:styleId="ConcettoCarattere">
    <w:name w:val="Concetto Carattere"/>
    <w:basedOn w:val="Carpredefinitoparagrafo"/>
    <w:link w:val="Concetto"/>
    <w:rsid w:val="009805DA"/>
    <w:rPr>
      <w:rFonts w:ascii="StoneSansITCStd-Bold" w:hAnsi="StoneSansITCStd-Bold" w:cs="StoneSansITCStd-Bold"/>
      <w:b/>
      <w:bCs/>
      <w:sz w:val="20"/>
      <w:szCs w:val="20"/>
      <w:lang w:val="en-US"/>
    </w:rPr>
  </w:style>
  <w:style w:type="paragraph" w:customStyle="1" w:styleId="Esempio">
    <w:name w:val="Esempio"/>
    <w:basedOn w:val="Normale"/>
    <w:next w:val="Normale"/>
    <w:link w:val="EsempioCarattere"/>
    <w:autoRedefine/>
    <w:qFormat/>
    <w:rsid w:val="005B6067"/>
    <w:rPr>
      <w:color w:val="009900"/>
      <w:sz w:val="18"/>
    </w:rPr>
  </w:style>
  <w:style w:type="character" w:customStyle="1" w:styleId="EsempioCarattere">
    <w:name w:val="Esempio Carattere"/>
    <w:basedOn w:val="Carpredefinitoparagrafo"/>
    <w:link w:val="Esempio"/>
    <w:rsid w:val="005B6067"/>
    <w:rPr>
      <w:color w:val="009900"/>
      <w:sz w:val="18"/>
      <w:lang w:val="en-US"/>
    </w:rPr>
  </w:style>
  <w:style w:type="paragraph" w:customStyle="1" w:styleId="Concetto2">
    <w:name w:val="Concetto2"/>
    <w:basedOn w:val="Normale"/>
    <w:link w:val="Concetto2Carattere"/>
    <w:autoRedefine/>
    <w:qFormat/>
    <w:rsid w:val="009805DA"/>
    <w:pPr>
      <w:numPr>
        <w:numId w:val="4"/>
      </w:num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0" w:color="C45911" w:themeColor="accent2" w:themeShade="BF"/>
      </w:pBdr>
      <w:spacing w:before="180" w:after="180"/>
      <w:ind w:left="1287" w:right="567" w:hanging="360"/>
    </w:pPr>
    <w:rPr>
      <w:rFonts w:ascii="Calibri" w:hAnsi="Calibri" w:cs="Calibri"/>
      <w:i/>
      <w:iCs/>
      <w:color w:val="006666"/>
    </w:rPr>
  </w:style>
  <w:style w:type="character" w:customStyle="1" w:styleId="Concetto2Carattere">
    <w:name w:val="Concetto2 Carattere"/>
    <w:basedOn w:val="Carpredefinitoparagrafo"/>
    <w:link w:val="Concetto2"/>
    <w:rsid w:val="009805DA"/>
    <w:rPr>
      <w:rFonts w:ascii="Calibri" w:hAnsi="Calibri" w:cs="Calibri"/>
      <w:i/>
      <w:iCs/>
      <w:color w:val="006666"/>
      <w:szCs w:val="20"/>
      <w:lang w:val="en-US"/>
    </w:rPr>
  </w:style>
  <w:style w:type="paragraph" w:customStyle="1" w:styleId="ConcetCaut">
    <w:name w:val="ConcetCaut"/>
    <w:basedOn w:val="Normale"/>
    <w:link w:val="ConcetCautCarattere"/>
    <w:autoRedefine/>
    <w:qFormat/>
    <w:rsid w:val="00102440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0" w:color="C45911" w:themeColor="accent2" w:themeShade="BF"/>
      </w:pBdr>
      <w:tabs>
        <w:tab w:val="num" w:pos="720"/>
      </w:tabs>
      <w:spacing w:before="80" w:after="80"/>
      <w:ind w:left="1253" w:right="896" w:hanging="357"/>
    </w:pPr>
    <w:rPr>
      <w:rFonts w:ascii="Calibri" w:hAnsi="Calibri" w:cs="Calibri"/>
      <w:i/>
      <w:iCs/>
      <w:color w:val="0070C0"/>
    </w:rPr>
  </w:style>
  <w:style w:type="character" w:customStyle="1" w:styleId="ConcetCautCarattere">
    <w:name w:val="ConcetCaut Carattere"/>
    <w:basedOn w:val="Carpredefinitoparagrafo"/>
    <w:link w:val="ConcetCaut"/>
    <w:rsid w:val="00102440"/>
    <w:rPr>
      <w:rFonts w:ascii="Calibri" w:hAnsi="Calibri" w:cs="Calibri"/>
      <w:i/>
      <w:iCs/>
      <w:color w:val="0070C0"/>
      <w:szCs w:val="20"/>
      <w:lang w:val="en-US"/>
    </w:rPr>
  </w:style>
  <w:style w:type="paragraph" w:customStyle="1" w:styleId="ConcetKey">
    <w:name w:val="ConcetKey"/>
    <w:basedOn w:val="Paragrafoelenco"/>
    <w:link w:val="ConcetKeyCarattere"/>
    <w:autoRedefine/>
    <w:qFormat/>
    <w:rsid w:val="00405798"/>
    <w:pPr>
      <w:numPr>
        <w:numId w:val="7"/>
      </w:num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autoSpaceDE w:val="0"/>
      <w:autoSpaceDN w:val="0"/>
      <w:adjustRightInd w:val="0"/>
      <w:spacing w:before="120" w:after="120"/>
      <w:ind w:left="1253" w:right="896" w:hanging="357"/>
    </w:pPr>
    <w:rPr>
      <w:rFonts w:ascii="Calibri" w:hAnsi="Calibri" w:cs="Calibri"/>
      <w:i/>
      <w:iCs/>
      <w:color w:val="006666"/>
    </w:rPr>
  </w:style>
  <w:style w:type="character" w:customStyle="1" w:styleId="ConcetKeyCarattere">
    <w:name w:val="ConcetKey Carattere"/>
    <w:basedOn w:val="Carpredefinitoparagrafo"/>
    <w:link w:val="ConcetKey"/>
    <w:rsid w:val="00405798"/>
    <w:rPr>
      <w:rFonts w:ascii="Calibri" w:hAnsi="Calibri" w:cs="Calibri"/>
      <w:i/>
      <w:iCs/>
      <w:color w:val="006666"/>
      <w:szCs w:val="20"/>
      <w:lang w:val="en-US"/>
    </w:rPr>
  </w:style>
  <w:style w:type="paragraph" w:styleId="Paragrafoelenco">
    <w:name w:val="List Paragraph"/>
    <w:basedOn w:val="Normale"/>
    <w:uiPriority w:val="34"/>
    <w:qFormat/>
    <w:rsid w:val="00102440"/>
    <w:pPr>
      <w:ind w:left="720"/>
      <w:contextualSpacing/>
    </w:pPr>
  </w:style>
  <w:style w:type="paragraph" w:customStyle="1" w:styleId="ExContorno">
    <w:name w:val="ExContorno"/>
    <w:basedOn w:val="Normale"/>
    <w:autoRedefine/>
    <w:qFormat/>
    <w:rsid w:val="00292B49"/>
    <w:pPr>
      <w:pBdr>
        <w:top w:val="thinThickMediumGap" w:sz="24" w:space="1" w:color="9933FF"/>
        <w:left w:val="dashed" w:sz="4" w:space="4" w:color="00B050"/>
        <w:bottom w:val="thickThinMediumGap" w:sz="24" w:space="1" w:color="9933FF"/>
        <w:right w:val="dashed" w:sz="4" w:space="4" w:color="00B050"/>
      </w:pBdr>
    </w:pPr>
    <w:rPr>
      <w:rFonts w:ascii="Calibri" w:hAnsi="Calibri" w:cs="Calibri"/>
    </w:rPr>
  </w:style>
  <w:style w:type="paragraph" w:customStyle="1" w:styleId="Enfasi2">
    <w:name w:val="Enfasi 2"/>
    <w:basedOn w:val="Normale"/>
    <w:link w:val="Enfasi2Carattere"/>
    <w:autoRedefine/>
    <w:qFormat/>
    <w:rsid w:val="00845078"/>
    <w:rPr>
      <w:b/>
      <w:bCs/>
      <w:smallCaps/>
      <w:color w:val="FF0000"/>
      <w:u w:val="thick" w:color="00B050"/>
      <w:lang w:val="it-IT"/>
    </w:rPr>
  </w:style>
  <w:style w:type="character" w:customStyle="1" w:styleId="Enfasi2Carattere">
    <w:name w:val="Enfasi 2 Carattere"/>
    <w:basedOn w:val="Carpredefinitoparagrafo"/>
    <w:link w:val="Enfasi2"/>
    <w:rsid w:val="00845078"/>
    <w:rPr>
      <w:b/>
      <w:bCs/>
      <w:smallCaps/>
      <w:color w:val="FF0000"/>
      <w:u w:val="thick" w:color="00B050"/>
      <w:lang w:val="it-IT"/>
    </w:rPr>
  </w:style>
  <w:style w:type="paragraph" w:customStyle="1" w:styleId="Enfasi1">
    <w:name w:val="Enfasi 1"/>
    <w:basedOn w:val="Normale"/>
    <w:next w:val="Normale"/>
    <w:link w:val="Enfasi1Carattere"/>
    <w:autoRedefine/>
    <w:qFormat/>
    <w:rsid w:val="00FE6E02"/>
    <w:rPr>
      <w:rFonts w:ascii="Verdana" w:hAnsi="Verdana" w:cs="Calibri"/>
      <w:b/>
      <w:bCs/>
      <w:color w:val="FF0000"/>
      <w:szCs w:val="18"/>
      <w:u w:val="thick" w:color="00B050"/>
    </w:rPr>
  </w:style>
  <w:style w:type="character" w:customStyle="1" w:styleId="Enfasi1Carattere">
    <w:name w:val="Enfasi 1 Carattere"/>
    <w:basedOn w:val="Carpredefinitoparagrafo"/>
    <w:link w:val="Enfasi1"/>
    <w:rsid w:val="00FE6E02"/>
    <w:rPr>
      <w:rFonts w:ascii="Verdana" w:hAnsi="Verdana" w:cs="Calibri"/>
      <w:b/>
      <w:bCs/>
      <w:color w:val="FF0000"/>
      <w:szCs w:val="18"/>
      <w:u w:val="thick" w:color="00B050"/>
      <w:lang w:val="en-US"/>
    </w:rPr>
  </w:style>
  <w:style w:type="paragraph" w:customStyle="1" w:styleId="Enfasi0">
    <w:name w:val="Enfasi 0"/>
    <w:basedOn w:val="Normale"/>
    <w:link w:val="Enfasi0Carattere"/>
    <w:autoRedefine/>
    <w:qFormat/>
    <w:rsid w:val="007D3716"/>
    <w:rPr>
      <w:rFonts w:cstheme="minorHAnsi"/>
      <w:b/>
      <w:color w:val="FF0000"/>
      <w:u w:val="thick" w:color="00B050"/>
      <w:lang w:val="it-IT"/>
    </w:rPr>
  </w:style>
  <w:style w:type="character" w:customStyle="1" w:styleId="Enfasi0Carattere">
    <w:name w:val="Enfasi 0 Carattere"/>
    <w:basedOn w:val="Carpredefinitoparagrafo"/>
    <w:link w:val="Enfasi0"/>
    <w:rsid w:val="007D3716"/>
    <w:rPr>
      <w:rFonts w:cstheme="minorHAnsi"/>
      <w:b/>
      <w:color w:val="FF0000"/>
      <w:u w:val="thick" w:color="00B050"/>
      <w:lang w:val="it-IT"/>
    </w:rPr>
  </w:style>
  <w:style w:type="paragraph" w:customStyle="1" w:styleId="A1">
    <w:name w:val="A1"/>
    <w:basedOn w:val="Normale"/>
    <w:link w:val="A1Carattere"/>
    <w:autoRedefine/>
    <w:qFormat/>
    <w:rsid w:val="00F8229B"/>
    <w:pPr>
      <w:spacing w:before="100" w:beforeAutospacing="1" w:after="100" w:afterAutospacing="1"/>
    </w:pPr>
    <w:rPr>
      <w:color w:val="FF6600"/>
    </w:rPr>
  </w:style>
  <w:style w:type="character" w:customStyle="1" w:styleId="A1Carattere">
    <w:name w:val="A1 Carattere"/>
    <w:basedOn w:val="Carpredefinitoparagrafo"/>
    <w:link w:val="A1"/>
    <w:rsid w:val="00F8229B"/>
    <w:rPr>
      <w:rFonts w:eastAsia="Times New Roman" w:cs="Times New Roman"/>
      <w:color w:val="FF6600"/>
      <w:sz w:val="20"/>
      <w:szCs w:val="20"/>
      <w:lang w:val="en-US"/>
    </w:rPr>
  </w:style>
  <w:style w:type="paragraph" w:customStyle="1" w:styleId="A2">
    <w:name w:val="A2"/>
    <w:basedOn w:val="A1"/>
    <w:autoRedefine/>
    <w:qFormat/>
    <w:rsid w:val="00E16353"/>
    <w:rPr>
      <w:color w:val="006666"/>
    </w:rPr>
  </w:style>
  <w:style w:type="paragraph" w:customStyle="1" w:styleId="A3">
    <w:name w:val="A3"/>
    <w:basedOn w:val="Normale"/>
    <w:link w:val="A3Carattere"/>
    <w:autoRedefine/>
    <w:qFormat/>
    <w:rsid w:val="004B1315"/>
    <w:pPr>
      <w:spacing w:line="245" w:lineRule="auto"/>
      <w:ind w:left="112" w:right="66"/>
      <w:jc w:val="both"/>
    </w:pPr>
    <w:rPr>
      <w:rFonts w:ascii="Avenir Next LT Pro" w:hAnsi="Avenir Next LT Pro"/>
    </w:rPr>
  </w:style>
  <w:style w:type="character" w:customStyle="1" w:styleId="A3Carattere">
    <w:name w:val="A3 Carattere"/>
    <w:basedOn w:val="Carpredefinitoparagrafo"/>
    <w:link w:val="A3"/>
    <w:rsid w:val="004B1315"/>
    <w:rPr>
      <w:rFonts w:ascii="Avenir Next LT Pro" w:eastAsia="Times New Roman" w:hAnsi="Avenir Next LT Pro" w:cs="Times New Roman"/>
      <w:sz w:val="20"/>
      <w:szCs w:val="20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28FE"/>
    <w:rPr>
      <w:rFonts w:eastAsiaTheme="minorEastAsia"/>
      <w:i/>
      <w:iCs/>
      <w:sz w:val="24"/>
      <w:szCs w:val="24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28FE"/>
    <w:rPr>
      <w:rFonts w:asciiTheme="majorHAnsi" w:eastAsiaTheme="majorEastAsia" w:hAnsiTheme="majorHAnsi" w:cstheme="majorBidi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D21157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11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1157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11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695D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3695D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73695D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73695D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556283"/>
    <w:pPr>
      <w:spacing w:before="100" w:beforeAutospacing="1" w:after="142" w:line="276" w:lineRule="auto"/>
    </w:pPr>
    <w:rPr>
      <w:sz w:val="24"/>
      <w:szCs w:val="24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2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olo1">
    <w:name w:val="heading 1"/>
    <w:aliases w:val="Titolo 1 (Titolo Capitolo))"/>
    <w:basedOn w:val="Normale"/>
    <w:next w:val="Normale"/>
    <w:link w:val="Titolo1Carattere"/>
    <w:uiPriority w:val="9"/>
    <w:qFormat/>
    <w:rsid w:val="003A0B79"/>
    <w:pPr>
      <w:jc w:val="center"/>
      <w:outlineLvl w:val="0"/>
    </w:pPr>
    <w:rPr>
      <w:rFonts w:asciiTheme="majorHAnsi" w:hAnsiTheme="majorHAnsi"/>
      <w:b/>
      <w:color w:val="FF0000"/>
      <w:sz w:val="52"/>
      <w:szCs w:val="52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3A0B79"/>
    <w:pPr>
      <w:keepNext/>
      <w:keepLines/>
      <w:spacing w:before="240" w:after="40"/>
      <w:ind w:left="-284"/>
      <w:jc w:val="left"/>
      <w:outlineLvl w:val="1"/>
    </w:pPr>
    <w:rPr>
      <w:rFonts w:ascii="Arial" w:eastAsiaTheme="majorEastAsia" w:hAnsi="Arial" w:cs="Arial"/>
      <w:color w:val="2F5496" w:themeColor="accent1" w:themeShade="BF"/>
      <w:sz w:val="44"/>
      <w:szCs w:val="44"/>
    </w:rPr>
  </w:style>
  <w:style w:type="paragraph" w:styleId="Titolo3">
    <w:name w:val="heading 3"/>
    <w:basedOn w:val="Titolo2"/>
    <w:next w:val="Normale"/>
    <w:link w:val="Titolo3Carattere"/>
    <w:autoRedefine/>
    <w:uiPriority w:val="9"/>
    <w:qFormat/>
    <w:rsid w:val="00D47065"/>
    <w:pPr>
      <w:keepNext w:val="0"/>
      <w:keepLines w:val="0"/>
      <w:spacing w:before="120" w:after="0"/>
      <w:ind w:left="0"/>
      <w:outlineLvl w:val="2"/>
    </w:pPr>
    <w:rPr>
      <w:b w:val="0"/>
      <w:w w:val="120"/>
      <w:sz w:val="26"/>
      <w:szCs w:val="26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D47065"/>
    <w:pPr>
      <w:spacing w:before="40"/>
      <w:outlineLvl w:val="3"/>
    </w:pPr>
    <w:rPr>
      <w:rFonts w:asciiTheme="minorHAnsi" w:hAnsiTheme="minorHAnsi" w:cstheme="majorBidi"/>
      <w:i/>
      <w:color w:val="00B0F0"/>
      <w:sz w:val="28"/>
      <w:szCs w:val="28"/>
    </w:rPr>
  </w:style>
  <w:style w:type="paragraph" w:styleId="Titolo5">
    <w:name w:val="heading 5"/>
    <w:basedOn w:val="Titolo4"/>
    <w:next w:val="Normale"/>
    <w:link w:val="Titolo5Carattere"/>
    <w:uiPriority w:val="9"/>
    <w:unhideWhenUsed/>
    <w:qFormat/>
    <w:rsid w:val="00D47065"/>
    <w:pPr>
      <w:outlineLvl w:val="4"/>
    </w:pPr>
    <w:rPr>
      <w:rFonts w:ascii="Arial" w:hAnsi="Arial" w:cs="Arial"/>
      <w:iCs/>
      <w:color w:val="00B050"/>
      <w:sz w:val="22"/>
      <w:szCs w:val="22"/>
    </w:rPr>
  </w:style>
  <w:style w:type="paragraph" w:styleId="Titolo6">
    <w:name w:val="heading 6"/>
    <w:basedOn w:val="Titolo5"/>
    <w:next w:val="Normale"/>
    <w:link w:val="Titolo6Carattere"/>
    <w:unhideWhenUsed/>
    <w:qFormat/>
    <w:rsid w:val="003A0B79"/>
    <w:pPr>
      <w:outlineLvl w:val="5"/>
    </w:pPr>
    <w:rPr>
      <w:rFonts w:asciiTheme="majorHAnsi" w:hAnsiTheme="majorHAnsi" w:cstheme="majorBidi"/>
      <w:i w:val="0"/>
      <w:iCs w:val="0"/>
    </w:rPr>
  </w:style>
  <w:style w:type="paragraph" w:styleId="Titolo7">
    <w:name w:val="heading 7"/>
    <w:basedOn w:val="Titolo5"/>
    <w:next w:val="Normale"/>
    <w:link w:val="Titolo7Carattere"/>
    <w:uiPriority w:val="9"/>
    <w:unhideWhenUsed/>
    <w:qFormat/>
    <w:rsid w:val="003A0B79"/>
    <w:pPr>
      <w:outlineLvl w:val="6"/>
    </w:pPr>
    <w:rPr>
      <w:rFonts w:asciiTheme="majorHAnsi" w:hAnsiTheme="majorHAnsi" w:cstheme="majorBidi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28FE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28FE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itolo 1 (Titolo Capitolo)) Carattere"/>
    <w:basedOn w:val="Carpredefinitoparagrafo"/>
    <w:link w:val="Titolo1"/>
    <w:uiPriority w:val="9"/>
    <w:rsid w:val="003A0B79"/>
    <w:rPr>
      <w:rFonts w:asciiTheme="majorHAnsi" w:hAnsiTheme="majorHAnsi"/>
      <w:b/>
      <w:color w:val="FF0000"/>
      <w:sz w:val="52"/>
      <w:szCs w:val="5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0B79"/>
    <w:rPr>
      <w:rFonts w:ascii="Arial" w:eastAsiaTheme="majorEastAsia" w:hAnsi="Arial" w:cs="Arial"/>
      <w:b/>
      <w:color w:val="2F5496" w:themeColor="accent1" w:themeShade="BF"/>
      <w:sz w:val="44"/>
      <w:szCs w:val="44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7065"/>
    <w:rPr>
      <w:rFonts w:ascii="Arial" w:eastAsiaTheme="majorEastAsia" w:hAnsi="Arial" w:cs="Arial"/>
      <w:color w:val="2F5496" w:themeColor="accent1" w:themeShade="BF"/>
      <w:w w:val="120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47065"/>
    <w:rPr>
      <w:rFonts w:eastAsiaTheme="majorEastAsia" w:cstheme="majorBidi"/>
      <w:i/>
      <w:color w:val="00B0F0"/>
      <w:w w:val="120"/>
      <w:sz w:val="28"/>
      <w:szCs w:val="28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47065"/>
    <w:rPr>
      <w:rFonts w:ascii="Arial" w:eastAsiaTheme="majorEastAsia" w:hAnsi="Arial" w:cs="Arial"/>
      <w:i/>
      <w:iCs/>
      <w:color w:val="00B050"/>
      <w:w w:val="120"/>
      <w:lang w:val="en-US"/>
    </w:rPr>
  </w:style>
  <w:style w:type="character" w:customStyle="1" w:styleId="Titolo6Carattere">
    <w:name w:val="Titolo 6 Carattere"/>
    <w:basedOn w:val="Carpredefinitoparagrafo"/>
    <w:link w:val="Titolo6"/>
    <w:rsid w:val="003A0B79"/>
    <w:rPr>
      <w:rFonts w:asciiTheme="majorHAnsi" w:eastAsiaTheme="majorEastAsia" w:hAnsiTheme="majorHAnsi" w:cstheme="majorBidi"/>
      <w:color w:val="2F5496" w:themeColor="accent1" w:themeShade="BF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3A0B79"/>
    <w:rPr>
      <w:rFonts w:asciiTheme="majorHAnsi" w:eastAsiaTheme="majorEastAsia" w:hAnsiTheme="majorHAnsi" w:cstheme="majorBidi"/>
      <w:i/>
      <w:iCs/>
      <w:color w:val="2F5496" w:themeColor="accent1" w:themeShade="BF"/>
      <w:lang w:val="it-IT"/>
    </w:rPr>
  </w:style>
  <w:style w:type="table" w:customStyle="1" w:styleId="PlainTable4">
    <w:name w:val="Plain Table 4"/>
    <w:basedOn w:val="Tabellanormale"/>
    <w:uiPriority w:val="44"/>
    <w:rsid w:val="00FA14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senzabordi">
    <w:name w:val="Tabella senza bordi"/>
    <w:basedOn w:val="Tabellanormale"/>
    <w:uiPriority w:val="99"/>
    <w:rsid w:val="00244797"/>
    <w:pPr>
      <w:spacing w:after="0" w:line="240" w:lineRule="auto"/>
    </w:pPr>
    <w:tblPr/>
  </w:style>
  <w:style w:type="table" w:styleId="Grigliatabella">
    <w:name w:val="Table Grid"/>
    <w:basedOn w:val="Tabellanormale"/>
    <w:uiPriority w:val="39"/>
    <w:rsid w:val="00E8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cetto">
    <w:name w:val="Concetto"/>
    <w:basedOn w:val="Normale"/>
    <w:link w:val="ConcettoCarattere"/>
    <w:autoRedefine/>
    <w:qFormat/>
    <w:rsid w:val="009805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80"/>
      <w:ind w:left="284" w:right="284"/>
    </w:pPr>
    <w:rPr>
      <w:rFonts w:ascii="StoneSansITCStd-Bold" w:hAnsi="StoneSansITCStd-Bold" w:cs="StoneSansITCStd-Bold"/>
      <w:b/>
      <w:bCs/>
    </w:rPr>
  </w:style>
  <w:style w:type="character" w:customStyle="1" w:styleId="ConcettoCarattere">
    <w:name w:val="Concetto Carattere"/>
    <w:basedOn w:val="Carpredefinitoparagrafo"/>
    <w:link w:val="Concetto"/>
    <w:rsid w:val="009805DA"/>
    <w:rPr>
      <w:rFonts w:ascii="StoneSansITCStd-Bold" w:hAnsi="StoneSansITCStd-Bold" w:cs="StoneSansITCStd-Bold"/>
      <w:b/>
      <w:bCs/>
      <w:sz w:val="20"/>
      <w:szCs w:val="20"/>
      <w:lang w:val="en-US"/>
    </w:rPr>
  </w:style>
  <w:style w:type="paragraph" w:customStyle="1" w:styleId="Esempio">
    <w:name w:val="Esempio"/>
    <w:basedOn w:val="Normale"/>
    <w:next w:val="Normale"/>
    <w:link w:val="EsempioCarattere"/>
    <w:autoRedefine/>
    <w:qFormat/>
    <w:rsid w:val="005B6067"/>
    <w:rPr>
      <w:color w:val="009900"/>
      <w:sz w:val="18"/>
    </w:rPr>
  </w:style>
  <w:style w:type="character" w:customStyle="1" w:styleId="EsempioCarattere">
    <w:name w:val="Esempio Carattere"/>
    <w:basedOn w:val="Carpredefinitoparagrafo"/>
    <w:link w:val="Esempio"/>
    <w:rsid w:val="005B6067"/>
    <w:rPr>
      <w:color w:val="009900"/>
      <w:sz w:val="18"/>
      <w:lang w:val="en-US"/>
    </w:rPr>
  </w:style>
  <w:style w:type="paragraph" w:customStyle="1" w:styleId="Concetto2">
    <w:name w:val="Concetto2"/>
    <w:basedOn w:val="Normale"/>
    <w:link w:val="Concetto2Carattere"/>
    <w:autoRedefine/>
    <w:qFormat/>
    <w:rsid w:val="009805DA"/>
    <w:pPr>
      <w:numPr>
        <w:numId w:val="4"/>
      </w:num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0" w:color="C45911" w:themeColor="accent2" w:themeShade="BF"/>
      </w:pBdr>
      <w:spacing w:before="180" w:after="180"/>
      <w:ind w:left="1287" w:right="567" w:hanging="360"/>
    </w:pPr>
    <w:rPr>
      <w:rFonts w:ascii="Calibri" w:hAnsi="Calibri" w:cs="Calibri"/>
      <w:i/>
      <w:iCs/>
      <w:color w:val="006666"/>
    </w:rPr>
  </w:style>
  <w:style w:type="character" w:customStyle="1" w:styleId="Concetto2Carattere">
    <w:name w:val="Concetto2 Carattere"/>
    <w:basedOn w:val="Carpredefinitoparagrafo"/>
    <w:link w:val="Concetto2"/>
    <w:rsid w:val="009805DA"/>
    <w:rPr>
      <w:rFonts w:ascii="Calibri" w:hAnsi="Calibri" w:cs="Calibri"/>
      <w:i/>
      <w:iCs/>
      <w:color w:val="006666"/>
      <w:szCs w:val="20"/>
      <w:lang w:val="en-US"/>
    </w:rPr>
  </w:style>
  <w:style w:type="paragraph" w:customStyle="1" w:styleId="ConcetCaut">
    <w:name w:val="ConcetCaut"/>
    <w:basedOn w:val="Normale"/>
    <w:link w:val="ConcetCautCarattere"/>
    <w:autoRedefine/>
    <w:qFormat/>
    <w:rsid w:val="00102440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0" w:color="C45911" w:themeColor="accent2" w:themeShade="BF"/>
      </w:pBdr>
      <w:tabs>
        <w:tab w:val="num" w:pos="720"/>
      </w:tabs>
      <w:spacing w:before="80" w:after="80"/>
      <w:ind w:left="1253" w:right="896" w:hanging="357"/>
    </w:pPr>
    <w:rPr>
      <w:rFonts w:ascii="Calibri" w:hAnsi="Calibri" w:cs="Calibri"/>
      <w:i/>
      <w:iCs/>
      <w:color w:val="0070C0"/>
    </w:rPr>
  </w:style>
  <w:style w:type="character" w:customStyle="1" w:styleId="ConcetCautCarattere">
    <w:name w:val="ConcetCaut Carattere"/>
    <w:basedOn w:val="Carpredefinitoparagrafo"/>
    <w:link w:val="ConcetCaut"/>
    <w:rsid w:val="00102440"/>
    <w:rPr>
      <w:rFonts w:ascii="Calibri" w:hAnsi="Calibri" w:cs="Calibri"/>
      <w:i/>
      <w:iCs/>
      <w:color w:val="0070C0"/>
      <w:szCs w:val="20"/>
      <w:lang w:val="en-US"/>
    </w:rPr>
  </w:style>
  <w:style w:type="paragraph" w:customStyle="1" w:styleId="ConcetKey">
    <w:name w:val="ConcetKey"/>
    <w:basedOn w:val="Paragrafoelenco"/>
    <w:link w:val="ConcetKeyCarattere"/>
    <w:autoRedefine/>
    <w:qFormat/>
    <w:rsid w:val="00405798"/>
    <w:pPr>
      <w:numPr>
        <w:numId w:val="7"/>
      </w:num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autoSpaceDE w:val="0"/>
      <w:autoSpaceDN w:val="0"/>
      <w:adjustRightInd w:val="0"/>
      <w:spacing w:before="120" w:after="120"/>
      <w:ind w:left="1253" w:right="896" w:hanging="357"/>
    </w:pPr>
    <w:rPr>
      <w:rFonts w:ascii="Calibri" w:hAnsi="Calibri" w:cs="Calibri"/>
      <w:i/>
      <w:iCs/>
      <w:color w:val="006666"/>
    </w:rPr>
  </w:style>
  <w:style w:type="character" w:customStyle="1" w:styleId="ConcetKeyCarattere">
    <w:name w:val="ConcetKey Carattere"/>
    <w:basedOn w:val="Carpredefinitoparagrafo"/>
    <w:link w:val="ConcetKey"/>
    <w:rsid w:val="00405798"/>
    <w:rPr>
      <w:rFonts w:ascii="Calibri" w:hAnsi="Calibri" w:cs="Calibri"/>
      <w:i/>
      <w:iCs/>
      <w:color w:val="006666"/>
      <w:szCs w:val="20"/>
      <w:lang w:val="en-US"/>
    </w:rPr>
  </w:style>
  <w:style w:type="paragraph" w:styleId="Paragrafoelenco">
    <w:name w:val="List Paragraph"/>
    <w:basedOn w:val="Normale"/>
    <w:uiPriority w:val="34"/>
    <w:qFormat/>
    <w:rsid w:val="00102440"/>
    <w:pPr>
      <w:ind w:left="720"/>
      <w:contextualSpacing/>
    </w:pPr>
  </w:style>
  <w:style w:type="paragraph" w:customStyle="1" w:styleId="ExContorno">
    <w:name w:val="ExContorno"/>
    <w:basedOn w:val="Normale"/>
    <w:autoRedefine/>
    <w:qFormat/>
    <w:rsid w:val="00292B49"/>
    <w:pPr>
      <w:pBdr>
        <w:top w:val="thinThickMediumGap" w:sz="24" w:space="1" w:color="9933FF"/>
        <w:left w:val="dashed" w:sz="4" w:space="4" w:color="00B050"/>
        <w:bottom w:val="thickThinMediumGap" w:sz="24" w:space="1" w:color="9933FF"/>
        <w:right w:val="dashed" w:sz="4" w:space="4" w:color="00B050"/>
      </w:pBdr>
    </w:pPr>
    <w:rPr>
      <w:rFonts w:ascii="Calibri" w:hAnsi="Calibri" w:cs="Calibri"/>
    </w:rPr>
  </w:style>
  <w:style w:type="paragraph" w:customStyle="1" w:styleId="Enfasi2">
    <w:name w:val="Enfasi 2"/>
    <w:basedOn w:val="Normale"/>
    <w:link w:val="Enfasi2Carattere"/>
    <w:autoRedefine/>
    <w:qFormat/>
    <w:rsid w:val="00845078"/>
    <w:rPr>
      <w:b/>
      <w:bCs/>
      <w:smallCaps/>
      <w:color w:val="FF0000"/>
      <w:u w:val="thick" w:color="00B050"/>
      <w:lang w:val="it-IT"/>
    </w:rPr>
  </w:style>
  <w:style w:type="character" w:customStyle="1" w:styleId="Enfasi2Carattere">
    <w:name w:val="Enfasi 2 Carattere"/>
    <w:basedOn w:val="Carpredefinitoparagrafo"/>
    <w:link w:val="Enfasi2"/>
    <w:rsid w:val="00845078"/>
    <w:rPr>
      <w:b/>
      <w:bCs/>
      <w:smallCaps/>
      <w:color w:val="FF0000"/>
      <w:u w:val="thick" w:color="00B050"/>
      <w:lang w:val="it-IT"/>
    </w:rPr>
  </w:style>
  <w:style w:type="paragraph" w:customStyle="1" w:styleId="Enfasi1">
    <w:name w:val="Enfasi 1"/>
    <w:basedOn w:val="Normale"/>
    <w:next w:val="Normale"/>
    <w:link w:val="Enfasi1Carattere"/>
    <w:autoRedefine/>
    <w:qFormat/>
    <w:rsid w:val="00FE6E02"/>
    <w:rPr>
      <w:rFonts w:ascii="Verdana" w:hAnsi="Verdana" w:cs="Calibri"/>
      <w:b/>
      <w:bCs/>
      <w:color w:val="FF0000"/>
      <w:szCs w:val="18"/>
      <w:u w:val="thick" w:color="00B050"/>
    </w:rPr>
  </w:style>
  <w:style w:type="character" w:customStyle="1" w:styleId="Enfasi1Carattere">
    <w:name w:val="Enfasi 1 Carattere"/>
    <w:basedOn w:val="Carpredefinitoparagrafo"/>
    <w:link w:val="Enfasi1"/>
    <w:rsid w:val="00FE6E02"/>
    <w:rPr>
      <w:rFonts w:ascii="Verdana" w:hAnsi="Verdana" w:cs="Calibri"/>
      <w:b/>
      <w:bCs/>
      <w:color w:val="FF0000"/>
      <w:szCs w:val="18"/>
      <w:u w:val="thick" w:color="00B050"/>
      <w:lang w:val="en-US"/>
    </w:rPr>
  </w:style>
  <w:style w:type="paragraph" w:customStyle="1" w:styleId="Enfasi0">
    <w:name w:val="Enfasi 0"/>
    <w:basedOn w:val="Normale"/>
    <w:link w:val="Enfasi0Carattere"/>
    <w:autoRedefine/>
    <w:qFormat/>
    <w:rsid w:val="007D3716"/>
    <w:rPr>
      <w:rFonts w:cstheme="minorHAnsi"/>
      <w:b/>
      <w:color w:val="FF0000"/>
      <w:u w:val="thick" w:color="00B050"/>
      <w:lang w:val="it-IT"/>
    </w:rPr>
  </w:style>
  <w:style w:type="character" w:customStyle="1" w:styleId="Enfasi0Carattere">
    <w:name w:val="Enfasi 0 Carattere"/>
    <w:basedOn w:val="Carpredefinitoparagrafo"/>
    <w:link w:val="Enfasi0"/>
    <w:rsid w:val="007D3716"/>
    <w:rPr>
      <w:rFonts w:cstheme="minorHAnsi"/>
      <w:b/>
      <w:color w:val="FF0000"/>
      <w:u w:val="thick" w:color="00B050"/>
      <w:lang w:val="it-IT"/>
    </w:rPr>
  </w:style>
  <w:style w:type="paragraph" w:customStyle="1" w:styleId="A1">
    <w:name w:val="A1"/>
    <w:basedOn w:val="Normale"/>
    <w:link w:val="A1Carattere"/>
    <w:autoRedefine/>
    <w:qFormat/>
    <w:rsid w:val="00F8229B"/>
    <w:pPr>
      <w:spacing w:before="100" w:beforeAutospacing="1" w:after="100" w:afterAutospacing="1"/>
    </w:pPr>
    <w:rPr>
      <w:color w:val="FF6600"/>
    </w:rPr>
  </w:style>
  <w:style w:type="character" w:customStyle="1" w:styleId="A1Carattere">
    <w:name w:val="A1 Carattere"/>
    <w:basedOn w:val="Carpredefinitoparagrafo"/>
    <w:link w:val="A1"/>
    <w:rsid w:val="00F8229B"/>
    <w:rPr>
      <w:rFonts w:eastAsia="Times New Roman" w:cs="Times New Roman"/>
      <w:color w:val="FF6600"/>
      <w:sz w:val="20"/>
      <w:szCs w:val="20"/>
      <w:lang w:val="en-US"/>
    </w:rPr>
  </w:style>
  <w:style w:type="paragraph" w:customStyle="1" w:styleId="A2">
    <w:name w:val="A2"/>
    <w:basedOn w:val="A1"/>
    <w:autoRedefine/>
    <w:qFormat/>
    <w:rsid w:val="00E16353"/>
    <w:rPr>
      <w:color w:val="006666"/>
    </w:rPr>
  </w:style>
  <w:style w:type="paragraph" w:customStyle="1" w:styleId="A3">
    <w:name w:val="A3"/>
    <w:basedOn w:val="Normale"/>
    <w:link w:val="A3Carattere"/>
    <w:autoRedefine/>
    <w:qFormat/>
    <w:rsid w:val="004B1315"/>
    <w:pPr>
      <w:spacing w:line="245" w:lineRule="auto"/>
      <w:ind w:left="112" w:right="66"/>
      <w:jc w:val="both"/>
    </w:pPr>
    <w:rPr>
      <w:rFonts w:ascii="Avenir Next LT Pro" w:hAnsi="Avenir Next LT Pro"/>
    </w:rPr>
  </w:style>
  <w:style w:type="character" w:customStyle="1" w:styleId="A3Carattere">
    <w:name w:val="A3 Carattere"/>
    <w:basedOn w:val="Carpredefinitoparagrafo"/>
    <w:link w:val="A3"/>
    <w:rsid w:val="004B1315"/>
    <w:rPr>
      <w:rFonts w:ascii="Avenir Next LT Pro" w:eastAsia="Times New Roman" w:hAnsi="Avenir Next LT Pro" w:cs="Times New Roman"/>
      <w:sz w:val="20"/>
      <w:szCs w:val="20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28FE"/>
    <w:rPr>
      <w:rFonts w:eastAsiaTheme="minorEastAsia"/>
      <w:i/>
      <w:iCs/>
      <w:sz w:val="24"/>
      <w:szCs w:val="24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28FE"/>
    <w:rPr>
      <w:rFonts w:asciiTheme="majorHAnsi" w:eastAsiaTheme="majorEastAsia" w:hAnsiTheme="majorHAnsi" w:cstheme="majorBidi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D21157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11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1157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11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695D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3695D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73695D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73695D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556283"/>
    <w:pPr>
      <w:spacing w:before="100" w:beforeAutospacing="1" w:after="142" w:line="276" w:lineRule="auto"/>
    </w:pPr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Bcn@g\MsOffice\Templates\Normal_ConLibreriaMacro%20(da%20normal%20dotm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EA9B3-B333-49D7-AAAC-51DAD5CA9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Normal_ConLibreriaMacro (da normal dotm).dotm</Template>
  <TotalTime>42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Guido Botto</cp:lastModifiedBy>
  <cp:revision>6</cp:revision>
  <dcterms:created xsi:type="dcterms:W3CDTF">2021-02-04T16:55:00Z</dcterms:created>
  <dcterms:modified xsi:type="dcterms:W3CDTF">2021-02-05T09:58:00Z</dcterms:modified>
</cp:coreProperties>
</file>